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93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542DDD" w14:textId="77777777" w:rsidTr="00380F10">
        <w:trPr>
          <w:trHeight w:val="4410"/>
        </w:trPr>
        <w:tc>
          <w:tcPr>
            <w:tcW w:w="3600" w:type="dxa"/>
            <w:vAlign w:val="bottom"/>
          </w:tcPr>
          <w:p w14:paraId="0ACE3FC7" w14:textId="77777777" w:rsidR="001B2ABD" w:rsidRDefault="001B2ABD" w:rsidP="00380F10">
            <w:pPr>
              <w:tabs>
                <w:tab w:val="left" w:pos="990"/>
              </w:tabs>
              <w:jc w:val="center"/>
            </w:pPr>
            <w:r>
              <w:rPr>
                <w:noProof/>
              </w:rPr>
              <mc:AlternateContent>
                <mc:Choice Requires="wps">
                  <w:drawing>
                    <wp:inline distT="0" distB="0" distL="0" distR="0" wp14:anchorId="29830C25" wp14:editId="1E76DF45">
                      <wp:extent cx="2122805" cy="2148840"/>
                      <wp:effectExtent l="19050" t="19050" r="29845" b="41910"/>
                      <wp:docPr id="2" name="Oval 2" title="Professional Headshot of Man"/>
                      <wp:cNvGraphicFramePr/>
                      <a:graphic xmlns:a="http://schemas.openxmlformats.org/drawingml/2006/main">
                        <a:graphicData uri="http://schemas.microsoft.com/office/word/2010/wordprocessingShape">
                          <wps:wsp>
                            <wps:cNvSpPr/>
                            <wps:spPr>
                              <a:xfrm>
                                <a:off x="0" y="0"/>
                                <a:ext cx="2122805" cy="214884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396E28" id="Oval 2" o:spid="_x0000_s1026" alt="Title: Professional Headshot of Man" style="width:167.15pt;height:169.2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" strokecolor="#94b6d2 [3204]" strokeweight="5pt">
                      <v:fill r:id="rId12" o:title="" recolor="t" rotate="t" type="frame"/>
                      <v:stroke joinstyle="miter"/>
                      <w10:anchorlock/>
                    </v:oval>
                  </w:pict>
                </mc:Fallback>
              </mc:AlternateContent>
            </w:r>
          </w:p>
        </w:tc>
        <w:tc>
          <w:tcPr>
            <w:tcW w:w="720" w:type="dxa"/>
          </w:tcPr>
          <w:p w14:paraId="25717403" w14:textId="77777777" w:rsidR="001B2ABD" w:rsidRDefault="001B2ABD" w:rsidP="00380F10">
            <w:pPr>
              <w:tabs>
                <w:tab w:val="left" w:pos="990"/>
              </w:tabs>
            </w:pPr>
          </w:p>
        </w:tc>
        <w:tc>
          <w:tcPr>
            <w:tcW w:w="6470" w:type="dxa"/>
            <w:vAlign w:val="bottom"/>
          </w:tcPr>
          <w:p w14:paraId="746F216E" w14:textId="1E518D77" w:rsidR="00380F10" w:rsidRPr="005C248F" w:rsidRDefault="005C248F" w:rsidP="00380F10">
            <w:pPr>
              <w:pStyle w:val="Subtitle"/>
              <w:rPr>
                <w:b/>
                <w:bCs/>
                <w:spacing w:val="23"/>
                <w:w w:val="83"/>
                <w:sz w:val="56"/>
                <w:szCs w:val="56"/>
              </w:rPr>
            </w:pPr>
            <w:r w:rsidRPr="004F2142">
              <w:rPr>
                <w:b/>
                <w:bCs/>
                <w:spacing w:val="1"/>
                <w:w w:val="48"/>
                <w:sz w:val="56"/>
                <w:szCs w:val="56"/>
              </w:rPr>
              <w:t>DEEKSHA RAWA</w:t>
            </w:r>
            <w:r w:rsidRPr="004F2142">
              <w:rPr>
                <w:b/>
                <w:bCs/>
                <w:spacing w:val="9"/>
                <w:w w:val="48"/>
                <w:sz w:val="56"/>
                <w:szCs w:val="56"/>
              </w:rPr>
              <w:t>T</w:t>
            </w:r>
          </w:p>
          <w:p w14:paraId="53E6AD42" w14:textId="3B0EFB82" w:rsidR="00380F10" w:rsidRDefault="00380F10" w:rsidP="00380F10"/>
          <w:p w14:paraId="17764C27" w14:textId="0A2D6FED" w:rsidR="001B2ABD" w:rsidRPr="00380F10" w:rsidRDefault="001B2ABD" w:rsidP="00380F10"/>
        </w:tc>
      </w:tr>
      <w:tr w:rsidR="001B2ABD" w14:paraId="454F4197" w14:textId="77777777" w:rsidTr="0057433F">
        <w:tc>
          <w:tcPr>
            <w:tcW w:w="3600" w:type="dxa"/>
            <w:shd w:val="clear" w:color="auto" w:fill="auto"/>
          </w:tcPr>
          <w:sdt>
            <w:sdtPr>
              <w:id w:val="-1711873194"/>
              <w:placeholder>
                <w:docPart w:val="B7FC0C0338FD432D9707906946280AF2"/>
              </w:placeholder>
              <w:temporary/>
              <w:showingPlcHdr/>
              <w15:appearance w15:val="hidden"/>
            </w:sdtPr>
            <w:sdtEndPr/>
            <w:sdtContent>
              <w:p w14:paraId="28704BE2" w14:textId="77777777" w:rsidR="001B2ABD" w:rsidRDefault="00036450" w:rsidP="00380F10">
                <w:pPr>
                  <w:pStyle w:val="Heading3"/>
                </w:pPr>
                <w:r w:rsidRPr="00D5459D">
                  <w:t>Profile</w:t>
                </w:r>
              </w:p>
            </w:sdtContent>
          </w:sdt>
          <w:p w14:paraId="5315E09C" w14:textId="26791BD8" w:rsidR="005060C5" w:rsidRPr="0057433F" w:rsidRDefault="005060C5" w:rsidP="0057433F">
            <w:pPr>
              <w:rPr>
                <w:lang w:val="en-IN"/>
              </w:rPr>
            </w:pPr>
            <w:r w:rsidRPr="005060C5">
              <w:rPr>
                <w:lang w:val="en-IN"/>
              </w:rPr>
              <w:t>Aspiring</w:t>
            </w:r>
            <w:r w:rsidR="0057433F" w:rsidRPr="0057433F">
              <w:t xml:space="preserve"> Data Analyst </w:t>
            </w:r>
            <w:r w:rsidR="0057433F" w:rsidRPr="0057433F">
              <w:rPr>
                <w:lang w:val="en-IN"/>
              </w:rPr>
              <w:t xml:space="preserve">and software engineer </w:t>
            </w:r>
            <w:r w:rsidR="0057433F" w:rsidRPr="0057433F">
              <w:t>with experience of identifying efficiencies and problem areas within data streams, while communicating needs for projects.</w:t>
            </w:r>
            <w:r w:rsidR="007B62BC">
              <w:t xml:space="preserve"> </w:t>
            </w:r>
            <w:r w:rsidR="0057433F">
              <w:rPr>
                <w:lang w:val="en-IN"/>
              </w:rPr>
              <w:t>Skil</w:t>
            </w:r>
            <w:r w:rsidR="007B62BC">
              <w:rPr>
                <w:lang w:val="en-IN"/>
              </w:rPr>
              <w:t>l</w:t>
            </w:r>
            <w:r w:rsidR="0057433F">
              <w:rPr>
                <w:lang w:val="en-IN"/>
              </w:rPr>
              <w:t>ed</w:t>
            </w:r>
            <w:r w:rsidRPr="005060C5">
              <w:rPr>
                <w:lang w:val="en-IN"/>
              </w:rPr>
              <w:t xml:space="preserve"> in Designing, implementing, and installing software solutions as well as developing high-quality software designs &amp; architecture. Adept at developing various tools &amp; applications by producing clean &amp; e</w:t>
            </w:r>
            <w:r w:rsidRPr="005060C5">
              <w:rPr>
                <w:rFonts w:ascii="Arial" w:hAnsi="Arial" w:cs="Arial"/>
                <w:lang w:val="en-IN"/>
              </w:rPr>
              <w:t>ﬃ</w:t>
            </w:r>
            <w:r w:rsidRPr="005060C5">
              <w:rPr>
                <w:lang w:val="en-IN"/>
              </w:rPr>
              <w:t>cient code, conducting systems analysis to improve operations,</w:t>
            </w:r>
            <w:r w:rsidR="0057433F" w:rsidRPr="0057433F">
              <w:t xml:space="preserve"> monitoring data from multiple data streams, including Access, SQL, and Excel data sources. Bringing forth the ability to synthesize quantitative information</w:t>
            </w:r>
            <w:r w:rsidR="0057433F">
              <w:rPr>
                <w:lang w:val="en-IN"/>
              </w:rPr>
              <w:t xml:space="preserve"> </w:t>
            </w:r>
            <w:r w:rsidRPr="005060C5">
              <w:rPr>
                <w:lang w:val="en-IN"/>
              </w:rPr>
              <w:t>and automating tasks through appropriate tools &amp; scripting</w:t>
            </w:r>
            <w:r w:rsidRPr="0057433F">
              <w:rPr>
                <w:szCs w:val="18"/>
                <w:lang w:val="en-IN"/>
              </w:rPr>
              <w:t xml:space="preserve">. </w:t>
            </w:r>
          </w:p>
          <w:p w14:paraId="5641E31B" w14:textId="446F6B1B" w:rsidR="00036450" w:rsidRDefault="00036450" w:rsidP="005060C5"/>
          <w:p w14:paraId="38B265DE" w14:textId="08574094" w:rsidR="00036450" w:rsidRDefault="00036450" w:rsidP="00380F10"/>
          <w:sdt>
            <w:sdtPr>
              <w:id w:val="-1954003311"/>
              <w:placeholder>
                <w:docPart w:val="A36DB99D929D42F0B4BE96B9DA454E1D"/>
              </w:placeholder>
              <w:temporary/>
              <w:showingPlcHdr/>
              <w15:appearance w15:val="hidden"/>
            </w:sdtPr>
            <w:sdtEndPr/>
            <w:sdtContent>
              <w:p w14:paraId="2EFAB989" w14:textId="77777777" w:rsidR="00036450" w:rsidRPr="00CB0055" w:rsidRDefault="00CB0055" w:rsidP="00380F10">
                <w:pPr>
                  <w:pStyle w:val="Heading3"/>
                </w:pPr>
                <w:r w:rsidRPr="00CB0055">
                  <w:t>Contact</w:t>
                </w:r>
              </w:p>
            </w:sdtContent>
          </w:sdt>
          <w:sdt>
            <w:sdtPr>
              <w:id w:val="1111563247"/>
              <w:placeholder>
                <w:docPart w:val="F7E2ED7079734513A3EA3267E79E1CD3"/>
              </w:placeholder>
              <w:temporary/>
              <w:showingPlcHdr/>
              <w15:appearance w15:val="hidden"/>
            </w:sdtPr>
            <w:sdtEndPr/>
            <w:sdtContent>
              <w:p w14:paraId="63AC85F9" w14:textId="77777777" w:rsidR="004D3011" w:rsidRDefault="004D3011" w:rsidP="00380F10">
                <w:r w:rsidRPr="004D3011">
                  <w:t>PHONE:</w:t>
                </w:r>
              </w:p>
            </w:sdtContent>
          </w:sdt>
          <w:p w14:paraId="6C9C8D0D" w14:textId="7D9298F2" w:rsidR="004D3011" w:rsidRDefault="005060C5" w:rsidP="00380F10">
            <w:r>
              <w:t>958758859</w:t>
            </w:r>
          </w:p>
          <w:p w14:paraId="025E5817" w14:textId="53A4FB44" w:rsidR="004D3011" w:rsidRDefault="004D3011" w:rsidP="00380F10"/>
          <w:sdt>
            <w:sdtPr>
              <w:id w:val="-240260293"/>
              <w:placeholder>
                <w:docPart w:val="391FD3A66DA241E98B7C3201B44E9191"/>
              </w:placeholder>
              <w:temporary/>
              <w:showingPlcHdr/>
              <w15:appearance w15:val="hidden"/>
            </w:sdtPr>
            <w:sdtEndPr/>
            <w:sdtContent>
              <w:p w14:paraId="78662B77" w14:textId="229FDCD6" w:rsidR="004D3011" w:rsidRDefault="004D3011" w:rsidP="00380F10">
                <w:r w:rsidRPr="004D3011">
                  <w:t>EMAIL:</w:t>
                </w:r>
              </w:p>
            </w:sdtContent>
          </w:sdt>
          <w:p w14:paraId="69E7C1DA" w14:textId="7445A8DF" w:rsidR="005060C5" w:rsidRDefault="005060C5" w:rsidP="00380F10">
            <w:r>
              <w:t>deekshrawat0002@gmail.com</w:t>
            </w:r>
          </w:p>
          <w:p w14:paraId="1302994B" w14:textId="5E81D46B" w:rsidR="004D3011" w:rsidRPr="00CB0055" w:rsidRDefault="00642237" w:rsidP="00380F10">
            <w:pPr>
              <w:pStyle w:val="Heading3"/>
            </w:pPr>
            <w:r>
              <w:rPr>
                <w:noProof/>
              </w:rPr>
              <w:drawing>
                <wp:anchor distT="0" distB="0" distL="114300" distR="114300" simplePos="0" relativeHeight="251659264" behindDoc="0" locked="0" layoutInCell="1" allowOverlap="1" wp14:anchorId="46BBB556" wp14:editId="25998863">
                  <wp:simplePos x="0" y="0"/>
                  <wp:positionH relativeFrom="column">
                    <wp:posOffset>882939</wp:posOffset>
                  </wp:positionH>
                  <wp:positionV relativeFrom="paragraph">
                    <wp:posOffset>389775</wp:posOffset>
                  </wp:positionV>
                  <wp:extent cx="956310" cy="1094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956310" cy="1094335"/>
                          </a:xfrm>
                          <a:prstGeom prst="rect">
                            <a:avLst/>
                          </a:prstGeom>
                        </pic:spPr>
                      </pic:pic>
                    </a:graphicData>
                  </a:graphic>
                  <wp14:sizeRelH relativeFrom="margin">
                    <wp14:pctWidth>0</wp14:pctWidth>
                  </wp14:sizeRelH>
                  <wp14:sizeRelV relativeFrom="margin">
                    <wp14:pctHeight>0</wp14:pctHeight>
                  </wp14:sizeRelV>
                </wp:anchor>
              </w:drawing>
            </w:r>
            <w:r w:rsidR="00F91B3B">
              <w:t>BADGES</w:t>
            </w:r>
          </w:p>
          <w:p w14:paraId="5A66B83E" w14:textId="3921BDF9" w:rsidR="004D3011" w:rsidRPr="004D3011" w:rsidRDefault="00642237" w:rsidP="00380F10">
            <w:r>
              <w:rPr>
                <w:b/>
                <w:bCs/>
                <w:noProof/>
                <w:spacing w:val="23"/>
                <w:w w:val="83"/>
                <w:sz w:val="56"/>
                <w:szCs w:val="56"/>
              </w:rPr>
              <w:drawing>
                <wp:anchor distT="0" distB="0" distL="114300" distR="114300" simplePos="0" relativeHeight="251660288" behindDoc="0" locked="0" layoutInCell="1" allowOverlap="1" wp14:anchorId="041F245F" wp14:editId="0EF7A118">
                  <wp:simplePos x="0" y="0"/>
                  <wp:positionH relativeFrom="column">
                    <wp:posOffset>-169718</wp:posOffset>
                  </wp:positionH>
                  <wp:positionV relativeFrom="paragraph">
                    <wp:posOffset>149514</wp:posOffset>
                  </wp:positionV>
                  <wp:extent cx="935369" cy="866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935369" cy="866775"/>
                          </a:xfrm>
                          <a:prstGeom prst="rect">
                            <a:avLst/>
                          </a:prstGeom>
                        </pic:spPr>
                      </pic:pic>
                    </a:graphicData>
                  </a:graphic>
                  <wp14:sizeRelH relativeFrom="margin">
                    <wp14:pctWidth>0</wp14:pctWidth>
                  </wp14:sizeRelH>
                  <wp14:sizeRelV relativeFrom="margin">
                    <wp14:pctHeight>0</wp14:pctHeight>
                  </wp14:sizeRelV>
                </wp:anchor>
              </w:drawing>
            </w:r>
          </w:p>
        </w:tc>
        <w:tc>
          <w:tcPr>
            <w:tcW w:w="720" w:type="dxa"/>
          </w:tcPr>
          <w:p w14:paraId="31B70F52" w14:textId="6C422C4F" w:rsidR="001B2ABD" w:rsidRDefault="001B2ABD" w:rsidP="00380F10">
            <w:pPr>
              <w:tabs>
                <w:tab w:val="left" w:pos="990"/>
              </w:tabs>
            </w:pPr>
          </w:p>
        </w:tc>
        <w:tc>
          <w:tcPr>
            <w:tcW w:w="6470" w:type="dxa"/>
          </w:tcPr>
          <w:sdt>
            <w:sdtPr>
              <w:id w:val="1049110328"/>
              <w:placeholder>
                <w:docPart w:val="9D57140A67B94E25AC279E7558916D55"/>
              </w:placeholder>
              <w:temporary/>
              <w:showingPlcHdr/>
              <w15:appearance w15:val="hidden"/>
            </w:sdtPr>
            <w:sdtEndPr/>
            <w:sdtContent>
              <w:p w14:paraId="56D38CBD" w14:textId="77777777" w:rsidR="001B2ABD" w:rsidRDefault="00E25A26" w:rsidP="00380F10">
                <w:pPr>
                  <w:pStyle w:val="Heading2"/>
                </w:pPr>
                <w:r w:rsidRPr="004F2142">
                  <w:rPr>
                    <w:sz w:val="28"/>
                    <w:szCs w:val="28"/>
                  </w:rPr>
                  <w:t>EDUCATION</w:t>
                </w:r>
              </w:p>
            </w:sdtContent>
          </w:sdt>
          <w:p w14:paraId="0CCB013C" w14:textId="5FC3DBA1" w:rsidR="00036450" w:rsidRPr="00036450" w:rsidRDefault="009F7E8B" w:rsidP="00380F10">
            <w:pPr>
              <w:pStyle w:val="Heading4"/>
            </w:pPr>
            <w:r w:rsidRPr="00962E2F">
              <w:rPr>
                <w:rFonts w:ascii="Open Sans" w:eastAsia="Times New Roman" w:hAnsi="Open Sans" w:cs="Open Sans"/>
                <w:sz w:val="28"/>
                <w:szCs w:val="28"/>
                <w:lang w:eastAsia="en-IN"/>
              </w:rPr>
              <w:t>SRM Institute of Science and Technology</w:t>
            </w:r>
          </w:p>
          <w:p w14:paraId="62FB14B7" w14:textId="4583D0F0" w:rsidR="00036450" w:rsidRPr="00B359E4" w:rsidRDefault="009F7E8B" w:rsidP="00380F10">
            <w:pPr>
              <w:pStyle w:val="Date"/>
            </w:pPr>
            <w:r>
              <w:t>June 19’</w:t>
            </w:r>
            <w:r w:rsidR="00036450" w:rsidRPr="00B359E4">
              <w:t xml:space="preserve"> - </w:t>
            </w:r>
            <w:r>
              <w:t>Present</w:t>
            </w:r>
          </w:p>
          <w:p w14:paraId="49342F5A" w14:textId="54239E9E" w:rsidR="009F7E8B" w:rsidRPr="00962E2F" w:rsidRDefault="009F7E8B" w:rsidP="00380F10">
            <w:pPr>
              <w:shd w:val="clear" w:color="auto" w:fill="FFFFFF"/>
              <w:spacing w:before="100" w:beforeAutospacing="1" w:after="100" w:afterAutospacing="1"/>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p>
          <w:p w14:paraId="72095B4C" w14:textId="77777777"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Data Structures | Probability and Statistics | Abstract Algebra | Data Base Management System</w:t>
            </w:r>
          </w:p>
          <w:p w14:paraId="6C005703" w14:textId="77777777"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Microprocessor and Microcontrollers | Computer Architecture | Design and Analysis of Algorithms</w:t>
            </w:r>
          </w:p>
          <w:p w14:paraId="6416F736" w14:textId="2481F172" w:rsidR="009F7E8B" w:rsidRPr="00A04FFA" w:rsidRDefault="009F7E8B" w:rsidP="00380F10">
            <w:pPr>
              <w:pStyle w:val="ListParagraph"/>
              <w:numPr>
                <w:ilvl w:val="0"/>
                <w:numId w:val="5"/>
              </w:numPr>
              <w:shd w:val="clear" w:color="auto" w:fill="FFFFFF"/>
              <w:spacing w:before="100" w:beforeAutospacing="1" w:after="100" w:afterAutospacing="1"/>
              <w:rPr>
                <w:rFonts w:ascii="Open Sans" w:eastAsia="Times New Roman" w:hAnsi="Open Sans" w:cs="Open Sans"/>
                <w:szCs w:val="18"/>
                <w:lang w:eastAsia="en-IN"/>
              </w:rPr>
            </w:pPr>
            <w:r w:rsidRPr="00A04FFA">
              <w:rPr>
                <w:rFonts w:ascii="Open Sans" w:eastAsia="Times New Roman" w:hAnsi="Open Sans" w:cs="Open Sans"/>
                <w:szCs w:val="18"/>
                <w:lang w:eastAsia="en-IN"/>
              </w:rPr>
              <w:t>Software Project Management | Natural Language Processing | Embedded Systems | Software Testing and Validation</w:t>
            </w:r>
          </w:p>
          <w:p w14:paraId="2AFFE301" w14:textId="7EAFD3EE" w:rsidR="005060C5" w:rsidRPr="005060C5" w:rsidRDefault="005060C5" w:rsidP="005060C5">
            <w:pPr>
              <w:shd w:val="clear" w:color="auto" w:fill="FFFFFF"/>
              <w:spacing w:before="100" w:beforeAutospacing="1" w:after="100" w:afterAutospacing="1"/>
              <w:rPr>
                <w:rFonts w:ascii="Open Sans" w:eastAsia="Times New Roman" w:hAnsi="Open Sans" w:cs="Open Sans"/>
                <w:sz w:val="24"/>
                <w:szCs w:val="24"/>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Awarded with merit based scholarship</w:t>
            </w:r>
          </w:p>
          <w:p w14:paraId="082AD6DB" w14:textId="6E8134F2" w:rsidR="009F7E8B" w:rsidRPr="009F7E8B" w:rsidRDefault="009F7E8B" w:rsidP="00380F10">
            <w:pPr>
              <w:pStyle w:val="Heading4"/>
              <w:rPr>
                <w:sz w:val="28"/>
                <w:szCs w:val="28"/>
              </w:rPr>
            </w:pPr>
            <w:bookmarkStart w:id="0" w:name="_Hlk83404483"/>
            <w:r w:rsidRPr="009F7E8B">
              <w:rPr>
                <w:sz w:val="28"/>
                <w:szCs w:val="28"/>
              </w:rPr>
              <w:t>Nirmala Convent Sr. Sec School</w:t>
            </w:r>
          </w:p>
          <w:p w14:paraId="27D179BB" w14:textId="648B6F34" w:rsidR="00036450" w:rsidRDefault="009F7E8B" w:rsidP="00380F10">
            <w:pPr>
              <w:pStyle w:val="Date"/>
            </w:pPr>
            <w:r>
              <w:t>April 18’</w:t>
            </w:r>
            <w:r w:rsidR="00036450" w:rsidRPr="00B359E4">
              <w:t xml:space="preserve"> </w:t>
            </w:r>
            <w:r>
              <w:t>–</w:t>
            </w:r>
            <w:r w:rsidR="00036450" w:rsidRPr="00B359E4">
              <w:t xml:space="preserve"> </w:t>
            </w:r>
            <w:r>
              <w:t>March 19’</w:t>
            </w:r>
          </w:p>
          <w:p w14:paraId="1E2A6FC6" w14:textId="36F716EB" w:rsidR="005060C5" w:rsidRPr="00A04FFA" w:rsidRDefault="009F7E8B" w:rsidP="0036199F">
            <w:pPr>
              <w:shd w:val="clear" w:color="auto" w:fill="FFFFFF"/>
              <w:spacing w:before="100" w:beforeAutospacing="1" w:after="100" w:afterAutospacing="1"/>
              <w:rPr>
                <w:rFonts w:ascii="Open Sans" w:eastAsia="Times New Roman" w:hAnsi="Open Sans" w:cs="Open Sans"/>
                <w:szCs w:val="18"/>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r w:rsidR="005060C5" w:rsidRPr="00A04FFA">
              <w:rPr>
                <w:rFonts w:ascii="Open Sans" w:eastAsia="Times New Roman" w:hAnsi="Open Sans" w:cs="Open Sans"/>
                <w:szCs w:val="18"/>
                <w:lang w:eastAsia="en-IN"/>
              </w:rPr>
              <w:t>Physics</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Chemistry</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Mathem</w:t>
            </w:r>
            <w:r w:rsidR="0036199F" w:rsidRPr="00A04FFA">
              <w:rPr>
                <w:rFonts w:ascii="Open Sans" w:eastAsia="Times New Roman" w:hAnsi="Open Sans" w:cs="Open Sans"/>
                <w:szCs w:val="18"/>
                <w:lang w:eastAsia="en-IN"/>
              </w:rPr>
              <w:t>a</w:t>
            </w:r>
            <w:r w:rsidR="005060C5" w:rsidRPr="00A04FFA">
              <w:rPr>
                <w:rFonts w:ascii="Open Sans" w:eastAsia="Times New Roman" w:hAnsi="Open Sans" w:cs="Open Sans"/>
                <w:szCs w:val="18"/>
                <w:lang w:eastAsia="en-IN"/>
              </w:rPr>
              <w:t>tics</w:t>
            </w:r>
            <w:r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Computer Science</w:t>
            </w:r>
            <w:bookmarkEnd w:id="0"/>
            <w:r w:rsidR="005060C5" w:rsidRPr="00A04FFA">
              <w:rPr>
                <w:rFonts w:ascii="Open Sans" w:eastAsia="Times New Roman" w:hAnsi="Open Sans" w:cs="Open Sans"/>
                <w:szCs w:val="18"/>
                <w:lang w:eastAsia="en-IN"/>
              </w:rPr>
              <w:t>|</w:t>
            </w:r>
            <w:r w:rsidR="0036199F" w:rsidRPr="00A04FFA">
              <w:rPr>
                <w:rFonts w:ascii="Open Sans" w:eastAsia="Times New Roman" w:hAnsi="Open Sans" w:cs="Open Sans"/>
                <w:szCs w:val="18"/>
                <w:lang w:eastAsia="en-IN"/>
              </w:rPr>
              <w:t xml:space="preserve"> </w:t>
            </w:r>
            <w:r w:rsidR="005060C5" w:rsidRPr="00A04FFA">
              <w:rPr>
                <w:rFonts w:ascii="Open Sans" w:eastAsia="Times New Roman" w:hAnsi="Open Sans" w:cs="Open Sans"/>
                <w:szCs w:val="18"/>
                <w:lang w:eastAsia="en-IN"/>
              </w:rPr>
              <w:t>English</w:t>
            </w:r>
          </w:p>
          <w:p w14:paraId="751F2221" w14:textId="5CCC927B" w:rsidR="005060C5" w:rsidRPr="00A04FFA" w:rsidRDefault="005060C5" w:rsidP="005060C5">
            <w:pPr>
              <w:shd w:val="clear" w:color="auto" w:fill="FFFFFF"/>
              <w:spacing w:before="100" w:beforeAutospacing="1" w:after="100" w:afterAutospacing="1"/>
              <w:rPr>
                <w:rFonts w:ascii="Open Sans" w:eastAsia="Times New Roman" w:hAnsi="Open Sans" w:cs="Open Sans"/>
                <w:szCs w:val="18"/>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Achieved</w:t>
            </w:r>
            <w:r w:rsidRPr="00A04FFA">
              <w:rPr>
                <w:rFonts w:ascii="Open Sans" w:eastAsia="Times New Roman" w:hAnsi="Open Sans" w:cs="Open Sans"/>
                <w:b/>
                <w:bCs/>
                <w:szCs w:val="18"/>
                <w:lang w:eastAsia="en-IN"/>
              </w:rPr>
              <w:t xml:space="preserve"> </w:t>
            </w:r>
            <w:r w:rsidRPr="00A04FFA">
              <w:rPr>
                <w:rFonts w:ascii="Open Sans" w:eastAsia="Times New Roman" w:hAnsi="Open Sans" w:cs="Open Sans"/>
                <w:szCs w:val="18"/>
                <w:lang w:eastAsia="en-IN"/>
              </w:rPr>
              <w:t>89% in CBSE 12</w:t>
            </w:r>
            <w:r w:rsidRPr="00A04FFA">
              <w:rPr>
                <w:rFonts w:ascii="Open Sans" w:eastAsia="Times New Roman" w:hAnsi="Open Sans" w:cs="Open Sans"/>
                <w:szCs w:val="18"/>
                <w:vertAlign w:val="superscript"/>
                <w:lang w:eastAsia="en-IN"/>
              </w:rPr>
              <w:t>th</w:t>
            </w:r>
            <w:r w:rsidRPr="00A04FFA">
              <w:rPr>
                <w:rFonts w:ascii="Open Sans" w:eastAsia="Times New Roman" w:hAnsi="Open Sans" w:cs="Open Sans"/>
                <w:szCs w:val="18"/>
                <w:lang w:eastAsia="en-IN"/>
              </w:rPr>
              <w:t xml:space="preserve"> Board</w:t>
            </w:r>
          </w:p>
          <w:p w14:paraId="2DCD9796" w14:textId="77777777" w:rsidR="009F7E8B" w:rsidRPr="009F7E8B" w:rsidRDefault="009F7E8B" w:rsidP="00380F10">
            <w:pPr>
              <w:pStyle w:val="Heading4"/>
              <w:rPr>
                <w:sz w:val="28"/>
                <w:szCs w:val="28"/>
              </w:rPr>
            </w:pPr>
            <w:r w:rsidRPr="009F7E8B">
              <w:rPr>
                <w:sz w:val="28"/>
                <w:szCs w:val="28"/>
              </w:rPr>
              <w:t>Nirmala Convent Sr. Sec School</w:t>
            </w:r>
          </w:p>
          <w:p w14:paraId="433D0FB6" w14:textId="39921D5F" w:rsidR="009F7E8B" w:rsidRDefault="009F7E8B" w:rsidP="00380F10">
            <w:pPr>
              <w:pStyle w:val="Date"/>
            </w:pPr>
            <w:r>
              <w:t>April 16’</w:t>
            </w:r>
            <w:r w:rsidRPr="00B359E4">
              <w:t xml:space="preserve"> </w:t>
            </w:r>
            <w:r>
              <w:t>–</w:t>
            </w:r>
            <w:r w:rsidRPr="00B359E4">
              <w:t xml:space="preserve"> </w:t>
            </w:r>
            <w:r>
              <w:t>March 17’</w:t>
            </w:r>
          </w:p>
          <w:p w14:paraId="7F0783AC" w14:textId="1DD0F39C" w:rsidR="00380F10" w:rsidRPr="0036199F" w:rsidRDefault="009F7E8B" w:rsidP="0036199F">
            <w:pPr>
              <w:shd w:val="clear" w:color="auto" w:fill="FFFFFF"/>
              <w:spacing w:before="100" w:beforeAutospacing="1" w:after="100" w:afterAutospacing="1"/>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Course modules:</w:t>
            </w:r>
            <w:r w:rsidRPr="00962E2F">
              <w:rPr>
                <w:rFonts w:ascii="Open Sans" w:eastAsia="Times New Roman" w:hAnsi="Open Sans" w:cs="Open Sans"/>
                <w:sz w:val="21"/>
                <w:szCs w:val="21"/>
                <w:lang w:eastAsia="en-IN"/>
              </w:rPr>
              <w:t xml:space="preserve"> </w:t>
            </w:r>
            <w:r w:rsidR="005060C5" w:rsidRPr="00A04FFA">
              <w:rPr>
                <w:rFonts w:ascii="Open Sans" w:eastAsia="Times New Roman" w:hAnsi="Open Sans" w:cs="Open Sans"/>
                <w:szCs w:val="18"/>
                <w:lang w:eastAsia="en-IN"/>
              </w:rPr>
              <w:t>Science</w:t>
            </w:r>
            <w:r w:rsidRPr="00A04FFA">
              <w:rPr>
                <w:rFonts w:ascii="Open Sans" w:eastAsia="Times New Roman" w:hAnsi="Open Sans" w:cs="Open Sans"/>
                <w:szCs w:val="18"/>
                <w:lang w:eastAsia="en-IN"/>
              </w:rPr>
              <w:t xml:space="preserve"> | </w:t>
            </w:r>
            <w:r w:rsidR="005060C5" w:rsidRPr="00A04FFA">
              <w:rPr>
                <w:rFonts w:ascii="Open Sans" w:eastAsia="Times New Roman" w:hAnsi="Open Sans" w:cs="Open Sans"/>
                <w:szCs w:val="18"/>
                <w:lang w:eastAsia="en-IN"/>
              </w:rPr>
              <w:t>Mathem</w:t>
            </w:r>
            <w:r w:rsidR="0036199F" w:rsidRPr="00A04FFA">
              <w:rPr>
                <w:rFonts w:ascii="Open Sans" w:eastAsia="Times New Roman" w:hAnsi="Open Sans" w:cs="Open Sans"/>
                <w:szCs w:val="18"/>
                <w:lang w:eastAsia="en-IN"/>
              </w:rPr>
              <w:t>a</w:t>
            </w:r>
            <w:r w:rsidR="005060C5" w:rsidRPr="00A04FFA">
              <w:rPr>
                <w:rFonts w:ascii="Open Sans" w:eastAsia="Times New Roman" w:hAnsi="Open Sans" w:cs="Open Sans"/>
                <w:szCs w:val="18"/>
                <w:lang w:eastAsia="en-IN"/>
              </w:rPr>
              <w:t>tics</w:t>
            </w:r>
            <w:r w:rsidRPr="00A04FFA">
              <w:rPr>
                <w:rFonts w:ascii="Open Sans" w:eastAsia="Times New Roman" w:hAnsi="Open Sans" w:cs="Open Sans"/>
                <w:szCs w:val="18"/>
                <w:lang w:eastAsia="en-IN"/>
              </w:rPr>
              <w:t xml:space="preserve">| </w:t>
            </w:r>
            <w:r w:rsidR="0036199F" w:rsidRPr="00A04FFA">
              <w:rPr>
                <w:rFonts w:ascii="Open Sans" w:eastAsia="Times New Roman" w:hAnsi="Open Sans" w:cs="Open Sans"/>
                <w:szCs w:val="18"/>
                <w:lang w:eastAsia="en-IN"/>
              </w:rPr>
              <w:t>English| SST| Hindi| Computer Science</w:t>
            </w:r>
          </w:p>
          <w:p w14:paraId="76312156" w14:textId="256423F0" w:rsidR="005060C5" w:rsidRPr="005060C5" w:rsidRDefault="005060C5" w:rsidP="005060C5">
            <w:pPr>
              <w:shd w:val="clear" w:color="auto" w:fill="FFFFFF"/>
              <w:spacing w:before="100" w:beforeAutospacing="1" w:after="100" w:afterAutospacing="1"/>
              <w:rPr>
                <w:rFonts w:ascii="Open Sans" w:eastAsia="Times New Roman" w:hAnsi="Open Sans" w:cs="Open Sans"/>
                <w:sz w:val="24"/>
                <w:szCs w:val="24"/>
                <w:lang w:eastAsia="en-IN"/>
              </w:rPr>
            </w:pPr>
            <w:r w:rsidRPr="005060C5">
              <w:rPr>
                <w:rFonts w:ascii="Open Sans" w:eastAsia="Times New Roman" w:hAnsi="Open Sans" w:cs="Open Sans"/>
                <w:b/>
                <w:bCs/>
                <w:sz w:val="24"/>
                <w:szCs w:val="24"/>
                <w:lang w:eastAsia="en-IN"/>
              </w:rPr>
              <w:t>Achievement</w:t>
            </w:r>
            <w:r>
              <w:rPr>
                <w:rFonts w:ascii="Open Sans" w:eastAsia="Times New Roman" w:hAnsi="Open Sans" w:cs="Open Sans"/>
                <w:b/>
                <w:bCs/>
                <w:sz w:val="24"/>
                <w:szCs w:val="24"/>
                <w:lang w:eastAsia="en-IN"/>
              </w:rPr>
              <w:t xml:space="preserve">: </w:t>
            </w:r>
            <w:r w:rsidRPr="00A04FFA">
              <w:rPr>
                <w:rFonts w:ascii="Open Sans" w:eastAsia="Times New Roman" w:hAnsi="Open Sans" w:cs="Open Sans"/>
                <w:szCs w:val="18"/>
                <w:lang w:eastAsia="en-IN"/>
              </w:rPr>
              <w:t>Achieved 9.8 CGPA in CBSE 10</w:t>
            </w:r>
            <w:r w:rsidRPr="00A04FFA">
              <w:rPr>
                <w:rFonts w:ascii="Open Sans" w:eastAsia="Times New Roman" w:hAnsi="Open Sans" w:cs="Open Sans"/>
                <w:szCs w:val="18"/>
                <w:vertAlign w:val="superscript"/>
                <w:lang w:eastAsia="en-IN"/>
              </w:rPr>
              <w:t>th</w:t>
            </w:r>
            <w:r w:rsidRPr="00A04FFA">
              <w:rPr>
                <w:rFonts w:ascii="Open Sans" w:eastAsia="Times New Roman" w:hAnsi="Open Sans" w:cs="Open Sans"/>
                <w:szCs w:val="18"/>
                <w:lang w:eastAsia="en-IN"/>
              </w:rPr>
              <w:t xml:space="preserve"> Board</w:t>
            </w:r>
          </w:p>
          <w:p w14:paraId="06674C61" w14:textId="43E9E71A" w:rsidR="00380F10" w:rsidRDefault="00380F10" w:rsidP="00380F10"/>
          <w:p w14:paraId="7F539D51" w14:textId="45C73A91" w:rsidR="00380F10" w:rsidRDefault="00380F10" w:rsidP="00380F10"/>
          <w:p w14:paraId="071E962F" w14:textId="77777777" w:rsidR="00380F10" w:rsidRPr="00380F10" w:rsidRDefault="00380F10" w:rsidP="00380F10"/>
          <w:p w14:paraId="3478667D" w14:textId="77777777" w:rsidR="00004DF6" w:rsidRDefault="00004DF6" w:rsidP="00380F10">
            <w:pPr>
              <w:pStyle w:val="Heading2"/>
              <w:rPr>
                <w:sz w:val="32"/>
                <w:szCs w:val="32"/>
              </w:rPr>
            </w:pPr>
          </w:p>
          <w:p w14:paraId="52A0E128" w14:textId="77777777" w:rsidR="00004DF6" w:rsidRDefault="00004DF6" w:rsidP="00380F10">
            <w:pPr>
              <w:pStyle w:val="Heading2"/>
              <w:rPr>
                <w:sz w:val="32"/>
                <w:szCs w:val="32"/>
              </w:rPr>
            </w:pPr>
          </w:p>
          <w:p w14:paraId="671F2231" w14:textId="0A008FFF" w:rsidR="00036450" w:rsidRPr="00004DF6" w:rsidRDefault="002445FF" w:rsidP="00380F10">
            <w:pPr>
              <w:pStyle w:val="Heading2"/>
              <w:rPr>
                <w:sz w:val="28"/>
                <w:szCs w:val="28"/>
              </w:rPr>
            </w:pPr>
            <w:r w:rsidRPr="002049B8">
              <w:rPr>
                <w:sz w:val="32"/>
                <w:szCs w:val="32"/>
              </w:rPr>
              <w:t xml:space="preserve"> </w:t>
            </w:r>
            <w:r w:rsidRPr="00004DF6">
              <w:rPr>
                <w:sz w:val="28"/>
                <w:szCs w:val="28"/>
              </w:rPr>
              <w:t>KEY SKILLS</w:t>
            </w:r>
          </w:p>
          <w:p w14:paraId="306F9FB9" w14:textId="7939DCC0" w:rsidR="00036450" w:rsidRPr="004D3011" w:rsidRDefault="00112054" w:rsidP="00380F10">
            <w:pPr>
              <w:rPr>
                <w:color w:val="FFFFFF" w:themeColor="background1"/>
              </w:rPr>
            </w:pPr>
            <w:r w:rsidRPr="00B90CEF">
              <w:rPr>
                <w:noProof/>
                <w:color w:val="000000" w:themeColor="text1"/>
              </w:rPr>
              <w:drawing>
                <wp:inline distT="0" distB="0" distL="0" distR="0" wp14:anchorId="77B2B6C1" wp14:editId="1CE21955">
                  <wp:extent cx="41757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0C941F57" w14:textId="71FC2E0C" w:rsidR="0043117B" w:rsidRDefault="00036DCC" w:rsidP="000C45FF">
      <w:pPr>
        <w:tabs>
          <w:tab w:val="left" w:pos="990"/>
        </w:tabs>
      </w:pPr>
    </w:p>
    <w:p w14:paraId="15BF50FF" w14:textId="67931010" w:rsidR="00402B71" w:rsidRDefault="00402B71" w:rsidP="000C45FF">
      <w:pPr>
        <w:tabs>
          <w:tab w:val="left" w:pos="990"/>
        </w:tabs>
      </w:pPr>
    </w:p>
    <w:p w14:paraId="0FDC3651" w14:textId="670D285F" w:rsidR="00402B71" w:rsidRDefault="00402B71" w:rsidP="000C45FF">
      <w:pPr>
        <w:tabs>
          <w:tab w:val="left" w:pos="990"/>
        </w:tabs>
      </w:pPr>
    </w:p>
    <w:p w14:paraId="77B19193" w14:textId="722AAA7D" w:rsidR="00402B71" w:rsidRPr="00402B71" w:rsidRDefault="00402B71" w:rsidP="00402B71"/>
    <w:p w14:paraId="69DB6170" w14:textId="2035F269" w:rsidR="00402B71" w:rsidRPr="00402B71" w:rsidRDefault="00402B71" w:rsidP="00402B71"/>
    <w:p w14:paraId="50A16F20" w14:textId="5C30F551" w:rsidR="00402B71" w:rsidRPr="00402B71" w:rsidRDefault="00402B71" w:rsidP="00402B71"/>
    <w:p w14:paraId="5D400455" w14:textId="7BF31DE5" w:rsidR="00402B71" w:rsidRPr="00402B71" w:rsidRDefault="00402B71" w:rsidP="00402B71"/>
    <w:p w14:paraId="25C899C8" w14:textId="48DA7351" w:rsidR="00E9114A" w:rsidRPr="00380F10" w:rsidRDefault="00E9114A" w:rsidP="00E9114A">
      <w:pPr>
        <w:pStyle w:val="Heading2"/>
        <w:ind w:left="4320"/>
        <w:rPr>
          <w:rFonts w:asciiTheme="minorHAnsi" w:eastAsiaTheme="minorEastAsia" w:hAnsiTheme="minorHAnsi" w:cstheme="minorBidi"/>
          <w:sz w:val="32"/>
          <w:szCs w:val="32"/>
        </w:rPr>
      </w:pPr>
      <w:r w:rsidRPr="00380F10">
        <w:rPr>
          <w:sz w:val="32"/>
          <w:szCs w:val="32"/>
        </w:rPr>
        <w:t xml:space="preserve"> </w:t>
      </w:r>
      <w:sdt>
        <w:sdtPr>
          <w:rPr>
            <w:sz w:val="32"/>
            <w:szCs w:val="32"/>
          </w:rPr>
          <w:id w:val="366574838"/>
          <w:placeholder>
            <w:docPart w:val="D1C4DBC4DD6A4885BBA4AA1EDCADA6DE"/>
          </w:placeholder>
          <w:temporary/>
          <w:showingPlcHdr/>
          <w15:appearance w15:val="hidden"/>
        </w:sdtPr>
        <w:sdtEndPr/>
        <w:sdtContent>
          <w:r w:rsidRPr="004F2142">
            <w:rPr>
              <w:sz w:val="28"/>
              <w:szCs w:val="28"/>
            </w:rPr>
            <w:t>WORK EXPERIENCE</w:t>
          </w:r>
        </w:sdtContent>
      </w:sdt>
    </w:p>
    <w:p w14:paraId="05D62485" w14:textId="1BC04EFF" w:rsidR="00E9114A" w:rsidRPr="00380F10" w:rsidRDefault="00E9114A" w:rsidP="00E9114A">
      <w:pPr>
        <w:pStyle w:val="Heading4"/>
        <w:ind w:left="4320"/>
        <w:rPr>
          <w:bCs/>
          <w:sz w:val="28"/>
          <w:szCs w:val="28"/>
        </w:rPr>
      </w:pPr>
      <w:r w:rsidRPr="00380F10">
        <w:rPr>
          <w:sz w:val="28"/>
          <w:szCs w:val="28"/>
        </w:rPr>
        <w:t>iAssess_Digital|Backend Developer</w:t>
      </w:r>
    </w:p>
    <w:p w14:paraId="0196139B" w14:textId="77777777" w:rsidR="00E9114A" w:rsidRPr="00380F10" w:rsidRDefault="00E9114A" w:rsidP="00E9114A">
      <w:pPr>
        <w:pStyle w:val="Date"/>
        <w:rPr>
          <w:sz w:val="22"/>
        </w:rPr>
        <w:sectPr w:rsidR="00E9114A" w:rsidRPr="00380F10" w:rsidSect="000C45FF">
          <w:headerReference w:type="default" r:id="rId16"/>
          <w:pgSz w:w="12240" w:h="15840"/>
          <w:pgMar w:top="720" w:right="720" w:bottom="720" w:left="720" w:header="720" w:footer="720" w:gutter="0"/>
          <w:cols w:space="720"/>
          <w:docGrid w:linePitch="360"/>
        </w:sectPr>
      </w:pPr>
    </w:p>
    <w:p w14:paraId="0343C11C" w14:textId="6A0B8631" w:rsidR="00E9114A" w:rsidRPr="00F2645F" w:rsidRDefault="00E9114A" w:rsidP="00E9114A">
      <w:pPr>
        <w:pStyle w:val="Date"/>
        <w:ind w:left="4320"/>
        <w:rPr>
          <w:szCs w:val="18"/>
        </w:rPr>
      </w:pPr>
      <w:r w:rsidRPr="00F2645F">
        <w:rPr>
          <w:szCs w:val="18"/>
        </w:rPr>
        <w:t>July 21’–</w:t>
      </w:r>
      <w:r w:rsidR="00667F15" w:rsidRPr="00F2645F">
        <w:rPr>
          <w:szCs w:val="18"/>
        </w:rPr>
        <w:t>30</w:t>
      </w:r>
      <w:r w:rsidR="00667F15" w:rsidRPr="00F2645F">
        <w:rPr>
          <w:szCs w:val="18"/>
          <w:vertAlign w:val="superscript"/>
        </w:rPr>
        <w:t>th</w:t>
      </w:r>
      <w:r w:rsidR="00667F15" w:rsidRPr="00F2645F">
        <w:rPr>
          <w:szCs w:val="18"/>
        </w:rPr>
        <w:t xml:space="preserve"> October</w:t>
      </w:r>
    </w:p>
    <w:p w14:paraId="59540AE3" w14:textId="77777777" w:rsidR="00E9114A" w:rsidRPr="00F2645F" w:rsidRDefault="00E9114A" w:rsidP="00E9114A">
      <w:pPr>
        <w:ind w:left="4320"/>
        <w:rPr>
          <w:szCs w:val="18"/>
        </w:rPr>
      </w:pPr>
      <w:r w:rsidRPr="00F2645F">
        <w:rPr>
          <w:szCs w:val="18"/>
        </w:rPr>
        <w:t>Application Development &amp; Software Testing.</w:t>
      </w:r>
    </w:p>
    <w:p w14:paraId="08329DC2" w14:textId="23B48E95" w:rsidR="00E9114A" w:rsidRPr="00F2645F" w:rsidRDefault="00E9114A" w:rsidP="00E9114A">
      <w:pPr>
        <w:pStyle w:val="ListParagraph"/>
        <w:numPr>
          <w:ilvl w:val="0"/>
          <w:numId w:val="1"/>
        </w:numPr>
        <w:ind w:left="5040"/>
        <w:rPr>
          <w:szCs w:val="18"/>
        </w:rPr>
      </w:pPr>
      <w:r w:rsidRPr="00F2645F">
        <w:rPr>
          <w:szCs w:val="18"/>
        </w:rPr>
        <w:t>Gained hands-on experience in developing, implementing, and maintaining internal web applications.</w:t>
      </w:r>
    </w:p>
    <w:p w14:paraId="18DAC630" w14:textId="3716B9F5" w:rsidR="00E9114A" w:rsidRPr="00F2645F" w:rsidRDefault="00E9114A" w:rsidP="00E9114A">
      <w:pPr>
        <w:pStyle w:val="ListParagraph"/>
        <w:numPr>
          <w:ilvl w:val="0"/>
          <w:numId w:val="1"/>
        </w:numPr>
        <w:ind w:left="5040"/>
        <w:rPr>
          <w:szCs w:val="18"/>
        </w:rPr>
      </w:pPr>
      <w:r w:rsidRPr="00F2645F">
        <w:rPr>
          <w:szCs w:val="18"/>
        </w:rPr>
        <w:t>Performed automated and manual tests to ensure the software created is up to date and working properly.</w:t>
      </w:r>
    </w:p>
    <w:p w14:paraId="1BF1E772" w14:textId="77777777" w:rsidR="00E9114A" w:rsidRPr="00F2645F" w:rsidRDefault="00E9114A" w:rsidP="00E9114A">
      <w:pPr>
        <w:pStyle w:val="ListParagraph"/>
        <w:numPr>
          <w:ilvl w:val="0"/>
          <w:numId w:val="1"/>
        </w:numPr>
        <w:ind w:left="5040"/>
        <w:rPr>
          <w:szCs w:val="18"/>
        </w:rPr>
      </w:pPr>
      <w:r w:rsidRPr="00F2645F">
        <w:rPr>
          <w:szCs w:val="18"/>
        </w:rPr>
        <w:t xml:space="preserve">Detected and tracked software defects and inconsistencies in the program. </w:t>
      </w:r>
    </w:p>
    <w:p w14:paraId="2A48C93F" w14:textId="0EE5FBA1" w:rsidR="00E9114A" w:rsidRPr="00380F10" w:rsidRDefault="00E9114A" w:rsidP="00E9114A">
      <w:pPr>
        <w:rPr>
          <w:sz w:val="22"/>
        </w:rPr>
      </w:pPr>
    </w:p>
    <w:p w14:paraId="455D3EA4" w14:textId="77777777" w:rsidR="00E9114A" w:rsidRPr="00380F10" w:rsidRDefault="00E9114A" w:rsidP="00E9114A">
      <w:pPr>
        <w:pStyle w:val="Heading4"/>
        <w:ind w:left="4320"/>
        <w:rPr>
          <w:bCs/>
          <w:sz w:val="28"/>
          <w:szCs w:val="28"/>
        </w:rPr>
      </w:pPr>
      <w:r w:rsidRPr="00380F10">
        <w:rPr>
          <w:sz w:val="28"/>
          <w:szCs w:val="28"/>
        </w:rPr>
        <w:t xml:space="preserve">Next Tech Lab|Associate  </w:t>
      </w:r>
    </w:p>
    <w:p w14:paraId="253901BB" w14:textId="3C269D6A" w:rsidR="00E9114A" w:rsidRPr="00F2645F" w:rsidRDefault="00E9114A" w:rsidP="00E9114A">
      <w:pPr>
        <w:pStyle w:val="Date"/>
        <w:ind w:left="4320"/>
        <w:rPr>
          <w:szCs w:val="18"/>
        </w:rPr>
      </w:pPr>
      <w:r w:rsidRPr="00F2645F">
        <w:rPr>
          <w:szCs w:val="18"/>
        </w:rPr>
        <w:t>Sep 20’–</w:t>
      </w:r>
      <w:r w:rsidR="00E5583C">
        <w:rPr>
          <w:szCs w:val="18"/>
        </w:rPr>
        <w:t>Nov 21’</w:t>
      </w:r>
    </w:p>
    <w:p w14:paraId="170428D8" w14:textId="77777777" w:rsidR="00E9114A" w:rsidRPr="00F2645F" w:rsidRDefault="00E9114A" w:rsidP="00E9114A">
      <w:pPr>
        <w:ind w:left="4320"/>
        <w:rPr>
          <w:szCs w:val="18"/>
        </w:rPr>
      </w:pPr>
      <w:r w:rsidRPr="00F2645F">
        <w:rPr>
          <w:szCs w:val="18"/>
        </w:rPr>
        <w:t>Research</w:t>
      </w:r>
    </w:p>
    <w:p w14:paraId="159FAC01" w14:textId="502CA66F" w:rsidR="00E9114A" w:rsidRPr="00F2645F" w:rsidRDefault="00E9114A" w:rsidP="00E9114A">
      <w:pPr>
        <w:pStyle w:val="ListParagraph"/>
        <w:numPr>
          <w:ilvl w:val="0"/>
          <w:numId w:val="2"/>
        </w:numPr>
        <w:ind w:left="5040"/>
        <w:rPr>
          <w:szCs w:val="18"/>
        </w:rPr>
      </w:pPr>
      <w:r w:rsidRPr="00F2645F">
        <w:rPr>
          <w:szCs w:val="18"/>
        </w:rPr>
        <w:t>Validated incoming data to check information accuracy and integrity while independently locating and correcting concerns.</w:t>
      </w:r>
    </w:p>
    <w:p w14:paraId="29966B6C" w14:textId="1800D471" w:rsidR="00E9114A" w:rsidRPr="00F2645F" w:rsidRDefault="00E9114A" w:rsidP="00E9114A">
      <w:pPr>
        <w:pStyle w:val="ListParagraph"/>
        <w:numPr>
          <w:ilvl w:val="0"/>
          <w:numId w:val="2"/>
        </w:numPr>
        <w:ind w:left="5040"/>
        <w:rPr>
          <w:szCs w:val="18"/>
        </w:rPr>
      </w:pPr>
      <w:r w:rsidRPr="00F2645F">
        <w:rPr>
          <w:szCs w:val="18"/>
        </w:rPr>
        <w:t>Gathered, arranged and corrected research data to create representative graphs and charts highlighting results for presentations.</w:t>
      </w:r>
    </w:p>
    <w:p w14:paraId="0AA3C589" w14:textId="2AD35032" w:rsidR="00E9114A" w:rsidRPr="00F2645F" w:rsidRDefault="00E9114A" w:rsidP="00E9114A">
      <w:pPr>
        <w:pStyle w:val="ListParagraph"/>
        <w:numPr>
          <w:ilvl w:val="0"/>
          <w:numId w:val="2"/>
        </w:numPr>
        <w:ind w:left="5040"/>
        <w:rPr>
          <w:szCs w:val="18"/>
        </w:rPr>
      </w:pPr>
      <w:r w:rsidRPr="00F2645F">
        <w:rPr>
          <w:szCs w:val="18"/>
        </w:rPr>
        <w:t>Collaborated with team members to initiate best practices to achieve organizational goals</w:t>
      </w:r>
    </w:p>
    <w:p w14:paraId="04927113" w14:textId="77777777" w:rsidR="00E9114A" w:rsidRDefault="00E9114A" w:rsidP="00402B71">
      <w:pPr>
        <w:sectPr w:rsidR="00E9114A" w:rsidSect="00E9114A">
          <w:type w:val="continuous"/>
          <w:pgSz w:w="12240" w:h="15840"/>
          <w:pgMar w:top="720" w:right="720" w:bottom="720" w:left="720" w:header="720" w:footer="720" w:gutter="0"/>
          <w:cols w:space="720"/>
          <w:docGrid w:linePitch="360"/>
        </w:sectPr>
      </w:pPr>
    </w:p>
    <w:p w14:paraId="38CEE569" w14:textId="31FDA25F" w:rsidR="00402B71" w:rsidRPr="00402B71" w:rsidRDefault="00402B71" w:rsidP="00402B71"/>
    <w:p w14:paraId="644A24D7" w14:textId="0B744950" w:rsidR="00402B71" w:rsidRPr="00402B71" w:rsidRDefault="00402B71" w:rsidP="00402B71"/>
    <w:p w14:paraId="072D498C" w14:textId="6F6B3E46" w:rsidR="00402B71" w:rsidRPr="00402B71" w:rsidRDefault="00402B71" w:rsidP="00402B71"/>
    <w:p w14:paraId="0040E909" w14:textId="5538BD6F" w:rsidR="00402B71" w:rsidRDefault="00402B71" w:rsidP="00402B71"/>
    <w:p w14:paraId="7CC829E2" w14:textId="1BA8F7CC" w:rsidR="00402B71" w:rsidRDefault="00402B71" w:rsidP="00402B71"/>
    <w:p w14:paraId="3C3713C4" w14:textId="356B82BA" w:rsidR="00615E1F" w:rsidRDefault="00615E1F" w:rsidP="00402B71"/>
    <w:p w14:paraId="5CC6A4A8" w14:textId="4B47E50C" w:rsidR="00615E1F" w:rsidRDefault="00615E1F" w:rsidP="00402B71"/>
    <w:p w14:paraId="10B770B9" w14:textId="232D8ABF" w:rsidR="00C16D88" w:rsidRDefault="00E9114A" w:rsidP="00C16D88">
      <w:r>
        <w:tab/>
      </w:r>
      <w:r>
        <w:tab/>
      </w:r>
      <w:r>
        <w:tab/>
      </w:r>
      <w:r>
        <w:tab/>
      </w:r>
      <w:r>
        <w:tab/>
      </w:r>
      <w:r>
        <w:tab/>
      </w:r>
    </w:p>
    <w:p w14:paraId="59490F7C" w14:textId="41551C3B" w:rsidR="00C16D88" w:rsidRDefault="00C16D88" w:rsidP="00C16D88">
      <w:pPr>
        <w:rPr>
          <w:b/>
          <w:bCs/>
          <w:sz w:val="32"/>
          <w:szCs w:val="32"/>
          <w:u w:val="single"/>
        </w:rPr>
      </w:pPr>
    </w:p>
    <w:p w14:paraId="6F06CCF6" w14:textId="77777777" w:rsidR="00F2645F" w:rsidRDefault="00C16D88" w:rsidP="00C16D88">
      <w:pPr>
        <w:pStyle w:val="Heading2"/>
        <w:ind w:left="4320"/>
        <w:rPr>
          <w:b w:val="0"/>
          <w:bCs w:val="0"/>
          <w:sz w:val="32"/>
          <w:szCs w:val="32"/>
        </w:rPr>
      </w:pPr>
      <w:r w:rsidRPr="00C16D88">
        <w:rPr>
          <w:b w:val="0"/>
          <w:bCs w:val="0"/>
          <w:sz w:val="32"/>
          <w:szCs w:val="32"/>
        </w:rPr>
        <w:lastRenderedPageBreak/>
        <w:t xml:space="preserve"> </w:t>
      </w:r>
    </w:p>
    <w:p w14:paraId="35563A19" w14:textId="77777777" w:rsidR="00004DF6" w:rsidRDefault="00004DF6" w:rsidP="00C16D88">
      <w:pPr>
        <w:pStyle w:val="Heading2"/>
        <w:ind w:left="4320"/>
        <w:rPr>
          <w:sz w:val="28"/>
          <w:szCs w:val="28"/>
        </w:rPr>
      </w:pPr>
    </w:p>
    <w:p w14:paraId="79579922" w14:textId="157B46C2" w:rsidR="00C16D88" w:rsidRPr="004F2142" w:rsidRDefault="00C16D88" w:rsidP="00C16D88">
      <w:pPr>
        <w:pStyle w:val="Heading2"/>
        <w:ind w:left="4320"/>
        <w:rPr>
          <w:rFonts w:asciiTheme="minorHAnsi" w:eastAsiaTheme="minorEastAsia" w:hAnsiTheme="minorHAnsi" w:cstheme="minorBidi"/>
          <w:sz w:val="28"/>
          <w:szCs w:val="28"/>
        </w:rPr>
      </w:pPr>
      <w:r w:rsidRPr="004F2142">
        <w:rPr>
          <w:sz w:val="28"/>
          <w:szCs w:val="28"/>
        </w:rPr>
        <w:t>PROJECTS</w:t>
      </w:r>
    </w:p>
    <w:p w14:paraId="054072A6" w14:textId="28267A4F" w:rsidR="00C16D88" w:rsidRPr="00C16D88" w:rsidRDefault="00C16D88" w:rsidP="00E738F0">
      <w:pPr>
        <w:spacing w:before="100" w:beforeAutospacing="1" w:after="100" w:afterAutospacing="1"/>
        <w:ind w:left="4680"/>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Domain: Web Application | Programming Languages: Python, Javascript,HTML,CSS</w:t>
      </w:r>
    </w:p>
    <w:p w14:paraId="73C2378D" w14:textId="3062AF80" w:rsidR="00C16D88" w:rsidRPr="00F2645F" w:rsidRDefault="00C16D88" w:rsidP="00C16D88">
      <w:pPr>
        <w:pStyle w:val="ListParagraph"/>
        <w:numPr>
          <w:ilvl w:val="6"/>
          <w:numId w:val="6"/>
        </w:numPr>
        <w:rPr>
          <w:szCs w:val="18"/>
        </w:rPr>
      </w:pPr>
      <w:r w:rsidRPr="00F2645F">
        <w:rPr>
          <w:szCs w:val="18"/>
        </w:rPr>
        <w:t>The E-Library Management has been designed to computerize and automate the operations performed over the information about the members, book issues etc.This computerization of library helps in many instances of its maintenances.</w:t>
      </w:r>
    </w:p>
    <w:p w14:paraId="4BEE2445" w14:textId="070B3450" w:rsidR="00C16D88" w:rsidRPr="00F2645F" w:rsidRDefault="00C16D88" w:rsidP="00C16D88">
      <w:pPr>
        <w:pStyle w:val="ListParagraph"/>
        <w:numPr>
          <w:ilvl w:val="6"/>
          <w:numId w:val="6"/>
        </w:numPr>
        <w:rPr>
          <w:szCs w:val="18"/>
        </w:rPr>
      </w:pPr>
      <w:r w:rsidRPr="00F2645F">
        <w:rPr>
          <w:rFonts w:ascii="Open Sans" w:eastAsia="Times New Roman" w:hAnsi="Open Sans" w:cs="Open Sans"/>
          <w:szCs w:val="18"/>
          <w:lang w:eastAsia="en-IN"/>
        </w:rPr>
        <w:t>Developed features for the application and created a new landing page to smoothen customer experience</w:t>
      </w:r>
    </w:p>
    <w:p w14:paraId="09F2473B" w14:textId="1F5F622F" w:rsidR="00C16D88" w:rsidRPr="00F2645F" w:rsidRDefault="00C16D88" w:rsidP="00C16D88">
      <w:pPr>
        <w:pStyle w:val="ListParagraph"/>
        <w:numPr>
          <w:ilvl w:val="6"/>
          <w:numId w:val="6"/>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E-library management Project using HTML5,CSS,Django,Python,Sql.</w:t>
      </w:r>
    </w:p>
    <w:p w14:paraId="0D739773" w14:textId="77777777" w:rsidR="00F2645F" w:rsidRPr="00C16D88" w:rsidRDefault="00F2645F" w:rsidP="00F2645F">
      <w:pPr>
        <w:spacing w:before="100" w:beforeAutospacing="1" w:after="100" w:afterAutospacing="1"/>
        <w:ind w:left="4680"/>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Domain: Web Application | Programming Languages: Python, Javascript,HTML,CSS</w:t>
      </w:r>
    </w:p>
    <w:p w14:paraId="2946642A" w14:textId="35ABA718" w:rsidR="00F2645F" w:rsidRPr="00F2645F" w:rsidRDefault="00F2645F" w:rsidP="00F2645F">
      <w:pPr>
        <w:spacing w:before="100" w:beforeAutospacing="1" w:after="100" w:afterAutospacing="1"/>
        <w:ind w:left="4680"/>
        <w:rPr>
          <w:rFonts w:ascii="Open Sans" w:eastAsia="Times New Roman" w:hAnsi="Open Sans" w:cs="Open Sans"/>
          <w:szCs w:val="18"/>
          <w:lang w:eastAsia="en-IN"/>
        </w:rPr>
      </w:pPr>
      <w:r w:rsidRPr="00F2645F">
        <w:rPr>
          <w:rFonts w:ascii="Open Sans" w:eastAsia="Times New Roman" w:hAnsi="Open Sans" w:cs="Open Sans"/>
          <w:szCs w:val="18"/>
          <w:lang w:eastAsia="en-IN"/>
        </w:rPr>
        <w:t>In the times of hard ship and pandemic, one of the worst hit fields is the education sector. Student have to study online and face huge problem of organizing their stuff and workload. HelpShelf, the student organizer is a website with features like Sticky Note, Week planner, Calculator, and its very own Virtual assistant-</w:t>
      </w:r>
      <w:r w:rsidRPr="00F2645F">
        <w:rPr>
          <w:rFonts w:ascii="Open Sans" w:eastAsia="Times New Roman" w:hAnsi="Open Sans" w:cs="Open Sans"/>
          <w:b/>
          <w:bCs/>
          <w:szCs w:val="18"/>
          <w:lang w:eastAsia="en-IN"/>
        </w:rPr>
        <w:t>NEO</w:t>
      </w:r>
      <w:r w:rsidRPr="00F2645F">
        <w:rPr>
          <w:rFonts w:ascii="Open Sans" w:eastAsia="Times New Roman" w:hAnsi="Open Sans" w:cs="Open Sans"/>
          <w:szCs w:val="18"/>
          <w:lang w:eastAsia="en-IN"/>
        </w:rPr>
        <w:t>-which can do various tasks form searching Google and stackoverflow to helping them open applications.</w:t>
      </w:r>
    </w:p>
    <w:p w14:paraId="2EA365F2" w14:textId="4D0592A3" w:rsidR="00C16D88" w:rsidRPr="00962E2F" w:rsidRDefault="00C16D88" w:rsidP="00E738F0">
      <w:pPr>
        <w:spacing w:before="100" w:beforeAutospacing="1" w:after="100" w:afterAutospacing="1"/>
        <w:ind w:left="4680"/>
        <w:rPr>
          <w:rFonts w:ascii="Open Sans" w:eastAsia="Times New Roman" w:hAnsi="Open Sans" w:cs="Open Sans"/>
          <w:sz w:val="21"/>
          <w:szCs w:val="21"/>
          <w:lang w:eastAsia="en-IN"/>
        </w:rPr>
      </w:pPr>
      <w:r w:rsidRPr="00962E2F">
        <w:rPr>
          <w:rFonts w:ascii="Open Sans" w:eastAsia="Times New Roman" w:hAnsi="Open Sans" w:cs="Open Sans"/>
          <w:b/>
          <w:bCs/>
          <w:sz w:val="21"/>
          <w:szCs w:val="21"/>
          <w:lang w:eastAsia="en-IN"/>
        </w:rPr>
        <w:t>Domain: Machine learning | Programming Languages: Python</w:t>
      </w:r>
    </w:p>
    <w:p w14:paraId="4316B5D7" w14:textId="16E07DE2" w:rsidR="008B4B48" w:rsidRPr="00F2645F" w:rsidRDefault="008B4B48" w:rsidP="008B4B48">
      <w:pPr>
        <w:pStyle w:val="ListParagraph"/>
        <w:numPr>
          <w:ilvl w:val="6"/>
          <w:numId w:val="8"/>
        </w:numPr>
        <w:rPr>
          <w:color w:val="000000" w:themeColor="text1"/>
          <w:szCs w:val="18"/>
        </w:rPr>
      </w:pPr>
      <w:r w:rsidRPr="00F2645F">
        <w:rPr>
          <w:color w:val="000000" w:themeColor="text1"/>
          <w:szCs w:val="18"/>
        </w:rPr>
        <w:t xml:space="preserve">The concept of customer segment to target is done using the customer segmentation process using the clustering technique. </w:t>
      </w:r>
    </w:p>
    <w:p w14:paraId="53B8A15A" w14:textId="77777777" w:rsidR="008B4B48" w:rsidRPr="00F2645F" w:rsidRDefault="008B4B48" w:rsidP="008B4B48">
      <w:pPr>
        <w:pStyle w:val="ListParagraph"/>
        <w:numPr>
          <w:ilvl w:val="6"/>
          <w:numId w:val="8"/>
        </w:numPr>
        <w:rPr>
          <w:color w:val="000000" w:themeColor="text1"/>
          <w:szCs w:val="18"/>
        </w:rPr>
      </w:pPr>
      <w:r w:rsidRPr="00F2645F">
        <w:rPr>
          <w:color w:val="000000" w:themeColor="text1"/>
          <w:szCs w:val="18"/>
        </w:rPr>
        <w:t xml:space="preserve">In this, the clustering algorithm used is K-means algorithm which is the partitioning algorithm, to segment the customers according to the similar characteristics. </w:t>
      </w:r>
    </w:p>
    <w:p w14:paraId="1FF20899" w14:textId="26B39DC7" w:rsidR="008B4B48" w:rsidRPr="00F2645F" w:rsidRDefault="008B4B48" w:rsidP="008B4B48">
      <w:pPr>
        <w:pStyle w:val="ListParagraph"/>
        <w:numPr>
          <w:ilvl w:val="6"/>
          <w:numId w:val="8"/>
        </w:numPr>
        <w:rPr>
          <w:rFonts w:ascii="Georgia" w:hAnsi="Georgia"/>
          <w:color w:val="000000" w:themeColor="text1"/>
          <w:spacing w:val="-1"/>
          <w:szCs w:val="18"/>
          <w:shd w:val="clear" w:color="auto" w:fill="FFFFFF"/>
        </w:rPr>
      </w:pPr>
      <w:r w:rsidRPr="00F2645F">
        <w:rPr>
          <w:color w:val="000000" w:themeColor="text1"/>
          <w:szCs w:val="18"/>
        </w:rPr>
        <w:t>To determine the optimal clusters, elbow method is used.</w:t>
      </w:r>
    </w:p>
    <w:p w14:paraId="75F74721" w14:textId="761FA766" w:rsidR="008B4B48" w:rsidRPr="00962E2F" w:rsidRDefault="008B4B48" w:rsidP="00E738F0">
      <w:pPr>
        <w:spacing w:before="100" w:beforeAutospacing="1" w:after="100" w:afterAutospacing="1"/>
        <w:ind w:left="4680"/>
        <w:rPr>
          <w:rFonts w:ascii="Open Sans" w:eastAsia="Times New Roman" w:hAnsi="Open Sans" w:cs="Open Sans"/>
          <w:sz w:val="21"/>
          <w:szCs w:val="21"/>
          <w:lang w:eastAsia="en-IN"/>
        </w:rPr>
      </w:pPr>
      <w:r w:rsidRPr="00F2645F">
        <w:rPr>
          <w:rFonts w:ascii="Open Sans" w:eastAsia="Times New Roman" w:hAnsi="Open Sans" w:cs="Open Sans"/>
          <w:b/>
          <w:bCs/>
          <w:sz w:val="22"/>
          <w:lang w:eastAsia="en-IN"/>
        </w:rPr>
        <w:t>Domain</w:t>
      </w:r>
      <w:r w:rsidRPr="00F2645F">
        <w:rPr>
          <w:rFonts w:ascii="Open Sans" w:eastAsia="Times New Roman" w:hAnsi="Open Sans" w:cs="Open Sans"/>
          <w:b/>
          <w:bCs/>
          <w:szCs w:val="18"/>
          <w:lang w:eastAsia="en-IN"/>
        </w:rPr>
        <w:t>:</w:t>
      </w:r>
      <w:r w:rsidRPr="00962E2F">
        <w:rPr>
          <w:rFonts w:ascii="Open Sans" w:eastAsia="Times New Roman" w:hAnsi="Open Sans" w:cs="Open Sans"/>
          <w:b/>
          <w:bCs/>
          <w:sz w:val="21"/>
          <w:szCs w:val="21"/>
          <w:lang w:eastAsia="en-IN"/>
        </w:rPr>
        <w:t xml:space="preserve"> Machine learning | Programming Languages: Python </w:t>
      </w:r>
    </w:p>
    <w:p w14:paraId="767226C6" w14:textId="713C2162" w:rsidR="008B4B48" w:rsidRPr="00F2645F" w:rsidRDefault="008B4B48" w:rsidP="008B4B48">
      <w:pPr>
        <w:pStyle w:val="ListParagraph"/>
        <w:numPr>
          <w:ilvl w:val="6"/>
          <w:numId w:val="8"/>
        </w:numPr>
        <w:rPr>
          <w:rFonts w:ascii="Georgia" w:hAnsi="Georgia"/>
          <w:color w:val="2E2E2E"/>
          <w:szCs w:val="18"/>
        </w:rPr>
      </w:pPr>
      <w:r w:rsidRPr="00F2645F">
        <w:rPr>
          <w:rFonts w:ascii="Georgia" w:hAnsi="Georgia"/>
          <w:color w:val="2E2E2E"/>
          <w:szCs w:val="18"/>
        </w:rPr>
        <w:t>A deep learning based system that combines the CNN and LSTM networks to automatically detect COVID-19 from CT images.</w:t>
      </w:r>
    </w:p>
    <w:p w14:paraId="0911FA26" w14:textId="77777777" w:rsidR="008B4B48" w:rsidRPr="00F2645F" w:rsidRDefault="008B4B48" w:rsidP="008B4B48">
      <w:pPr>
        <w:pStyle w:val="ListParagraph"/>
        <w:numPr>
          <w:ilvl w:val="6"/>
          <w:numId w:val="8"/>
        </w:numPr>
        <w:rPr>
          <w:rFonts w:ascii="Georgia" w:hAnsi="Georgia"/>
          <w:color w:val="2E2E2E"/>
          <w:szCs w:val="18"/>
        </w:rPr>
      </w:pPr>
      <w:r w:rsidRPr="00F2645F">
        <w:rPr>
          <w:rFonts w:ascii="Georgia" w:hAnsi="Georgia"/>
          <w:color w:val="2E2E2E"/>
          <w:szCs w:val="18"/>
        </w:rPr>
        <w:t xml:space="preserve">In the proposed system, CNN is used for feature extraction and LSTM is used to classify COVID-19 based on those features. </w:t>
      </w:r>
    </w:p>
    <w:p w14:paraId="4470CC43" w14:textId="22B7E5F5" w:rsidR="008B4B48" w:rsidRDefault="008B4B48" w:rsidP="008B4B48">
      <w:pPr>
        <w:pStyle w:val="ListParagraph"/>
        <w:numPr>
          <w:ilvl w:val="6"/>
          <w:numId w:val="8"/>
        </w:numPr>
        <w:rPr>
          <w:rFonts w:ascii="Georgia" w:hAnsi="Georgia"/>
          <w:color w:val="2E2E2E"/>
          <w:szCs w:val="18"/>
        </w:rPr>
      </w:pPr>
      <w:r w:rsidRPr="00F2645F">
        <w:rPr>
          <w:rFonts w:ascii="Georgia" w:hAnsi="Georgia"/>
          <w:color w:val="2E2E2E"/>
          <w:szCs w:val="18"/>
        </w:rPr>
        <w:t xml:space="preserve">The LSTM network has an internal memory that is capable of learning from imperative experiences with long-term states. </w:t>
      </w:r>
    </w:p>
    <w:p w14:paraId="03FDA753" w14:textId="77777777" w:rsidR="00F2645F" w:rsidRPr="00F2645F" w:rsidRDefault="00F2645F" w:rsidP="00F2645F">
      <w:pPr>
        <w:pStyle w:val="ListParagraph"/>
        <w:ind w:left="5040"/>
        <w:rPr>
          <w:rFonts w:ascii="Georgia" w:hAnsi="Georgia"/>
          <w:color w:val="2E2E2E"/>
          <w:szCs w:val="18"/>
        </w:rPr>
      </w:pPr>
    </w:p>
    <w:p w14:paraId="3962EA00" w14:textId="75520D47" w:rsidR="00F2645F" w:rsidRPr="00F2645F" w:rsidRDefault="00F2645F" w:rsidP="00F2645F">
      <w:pPr>
        <w:spacing w:before="100" w:beforeAutospacing="1" w:after="100" w:afterAutospacing="1"/>
        <w:ind w:left="4680"/>
        <w:rPr>
          <w:rFonts w:ascii="Open Sans" w:eastAsia="Times New Roman" w:hAnsi="Open Sans" w:cs="Open Sans"/>
          <w:sz w:val="21"/>
          <w:szCs w:val="21"/>
          <w:lang w:eastAsia="en-IN"/>
        </w:rPr>
      </w:pPr>
      <w:r w:rsidRPr="00F2645F">
        <w:rPr>
          <w:rFonts w:ascii="Open Sans" w:eastAsia="Times New Roman" w:hAnsi="Open Sans" w:cs="Open Sans"/>
          <w:b/>
          <w:bCs/>
          <w:sz w:val="22"/>
          <w:lang w:eastAsia="en-IN"/>
        </w:rPr>
        <w:t>D</w:t>
      </w:r>
      <w:r>
        <w:rPr>
          <w:rFonts w:ascii="Open Sans" w:eastAsia="Times New Roman" w:hAnsi="Open Sans" w:cs="Open Sans"/>
          <w:b/>
          <w:bCs/>
          <w:sz w:val="22"/>
          <w:lang w:eastAsia="en-IN"/>
        </w:rPr>
        <w:t>o</w:t>
      </w:r>
      <w:r w:rsidRPr="00F2645F">
        <w:rPr>
          <w:rFonts w:ascii="Open Sans" w:eastAsia="Times New Roman" w:hAnsi="Open Sans" w:cs="Open Sans"/>
          <w:b/>
          <w:bCs/>
          <w:sz w:val="22"/>
          <w:lang w:eastAsia="en-IN"/>
        </w:rPr>
        <w:t>main</w:t>
      </w:r>
      <w:r w:rsidRPr="00F2645F">
        <w:rPr>
          <w:rFonts w:ascii="Open Sans" w:eastAsia="Times New Roman" w:hAnsi="Open Sans" w:cs="Open Sans"/>
          <w:b/>
          <w:bCs/>
          <w:szCs w:val="18"/>
          <w:lang w:eastAsia="en-IN"/>
        </w:rPr>
        <w:t>:</w:t>
      </w:r>
      <w:r w:rsidRPr="00962E2F">
        <w:rPr>
          <w:rFonts w:ascii="Open Sans" w:eastAsia="Times New Roman" w:hAnsi="Open Sans" w:cs="Open Sans"/>
          <w:b/>
          <w:bCs/>
          <w:sz w:val="21"/>
          <w:szCs w:val="21"/>
          <w:lang w:eastAsia="en-IN"/>
        </w:rPr>
        <w:t xml:space="preserve"> Machine learning | Programming Languages: Python </w:t>
      </w:r>
    </w:p>
    <w:p w14:paraId="239F0445" w14:textId="2C07916E"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Fake news detection is the task of detecting forms of news consisting of deliberate disinformation or hoaxes spread via traditional news media (print and broadcast) or online social media.</w:t>
      </w:r>
    </w:p>
    <w:p w14:paraId="5D8F3312" w14:textId="4F9489B0"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In a nutshell, using sklearn, a TfidfVectorizer is built on the data-set.</w:t>
      </w:r>
    </w:p>
    <w:p w14:paraId="1072F27E" w14:textId="780E67A5"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lastRenderedPageBreak/>
        <w:t>Then, a Passive Aggressive Classifier is initialized and the model is fit.</w:t>
      </w:r>
    </w:p>
    <w:p w14:paraId="3A8D8484" w14:textId="4A543318" w:rsidR="008B4B48" w:rsidRPr="00F2645F" w:rsidRDefault="008B4B48" w:rsidP="008B4B48">
      <w:pPr>
        <w:pStyle w:val="ListParagraph"/>
        <w:numPr>
          <w:ilvl w:val="6"/>
          <w:numId w:val="8"/>
        </w:numPr>
        <w:spacing w:before="100" w:beforeAutospacing="1" w:after="100" w:afterAutospacing="1"/>
        <w:rPr>
          <w:rFonts w:ascii="Open Sans" w:eastAsia="Times New Roman" w:hAnsi="Open Sans" w:cs="Open Sans"/>
          <w:szCs w:val="18"/>
          <w:lang w:eastAsia="en-IN"/>
        </w:rPr>
      </w:pPr>
      <w:r w:rsidRPr="00F2645F">
        <w:rPr>
          <w:rFonts w:ascii="Open Sans" w:eastAsia="Times New Roman" w:hAnsi="Open Sans" w:cs="Open Sans"/>
          <w:szCs w:val="18"/>
          <w:lang w:eastAsia="en-IN"/>
        </w:rPr>
        <w:t>In the end, the accuracy score and the confusion matrix       quantitatively explain how well the model fares.</w:t>
      </w:r>
    </w:p>
    <w:p w14:paraId="1C68EB2E" w14:textId="715C4E40" w:rsidR="008B4B48" w:rsidRPr="008B4B48" w:rsidRDefault="008B4B48" w:rsidP="008B4B48">
      <w:pPr>
        <w:rPr>
          <w:rFonts w:ascii="Georgia" w:hAnsi="Georgia"/>
          <w:color w:val="2E2E2E"/>
          <w:sz w:val="22"/>
        </w:rPr>
      </w:pPr>
    </w:p>
    <w:p w14:paraId="3D0D6F52" w14:textId="406F6FF3" w:rsidR="008B4B48" w:rsidRPr="00E738F0" w:rsidRDefault="008B4B48" w:rsidP="00E738F0">
      <w:pPr>
        <w:spacing w:before="100" w:beforeAutospacing="1" w:after="100" w:afterAutospacing="1"/>
        <w:ind w:left="4680"/>
        <w:rPr>
          <w:rFonts w:ascii="Open Sans" w:eastAsia="Times New Roman" w:hAnsi="Open Sans" w:cs="Open Sans"/>
          <w:b/>
          <w:bCs/>
          <w:sz w:val="21"/>
          <w:szCs w:val="21"/>
          <w:lang w:eastAsia="en-IN"/>
        </w:rPr>
      </w:pPr>
      <w:r w:rsidRPr="00962E2F">
        <w:rPr>
          <w:rFonts w:ascii="Open Sans" w:eastAsia="Times New Roman" w:hAnsi="Open Sans" w:cs="Open Sans"/>
          <w:b/>
          <w:bCs/>
          <w:sz w:val="21"/>
          <w:szCs w:val="21"/>
          <w:lang w:eastAsia="en-IN"/>
        </w:rPr>
        <w:t>Domain: Machine learning | Programming Languages</w:t>
      </w:r>
      <w:r w:rsidR="00E738F0">
        <w:rPr>
          <w:rFonts w:ascii="Open Sans" w:eastAsia="Times New Roman" w:hAnsi="Open Sans" w:cs="Open Sans"/>
          <w:b/>
          <w:bCs/>
          <w:sz w:val="21"/>
          <w:szCs w:val="21"/>
          <w:lang w:eastAsia="en-IN"/>
        </w:rPr>
        <w:t>:</w:t>
      </w:r>
      <w:r w:rsidR="00E738F0" w:rsidRPr="00E738F0">
        <w:rPr>
          <w:rFonts w:ascii="Open Sans" w:eastAsia="Times New Roman" w:hAnsi="Open Sans" w:cs="Open Sans"/>
          <w:b/>
          <w:bCs/>
          <w:sz w:val="21"/>
          <w:szCs w:val="21"/>
          <w:lang w:eastAsia="en-IN"/>
        </w:rPr>
        <w:t xml:space="preserve"> </w:t>
      </w:r>
      <w:r w:rsidR="00E738F0" w:rsidRPr="00962E2F">
        <w:rPr>
          <w:rFonts w:ascii="Open Sans" w:eastAsia="Times New Roman" w:hAnsi="Open Sans" w:cs="Open Sans"/>
          <w:b/>
          <w:bCs/>
          <w:sz w:val="21"/>
          <w:szCs w:val="21"/>
          <w:lang w:eastAsia="en-IN"/>
        </w:rPr>
        <w:t>Python</w:t>
      </w:r>
    </w:p>
    <w:p w14:paraId="3493F1CB" w14:textId="15F286A8" w:rsidR="008B4B48" w:rsidRPr="00F2645F" w:rsidRDefault="008B4B48" w:rsidP="008B4B48">
      <w:pPr>
        <w:pStyle w:val="ListParagraph"/>
        <w:numPr>
          <w:ilvl w:val="6"/>
          <w:numId w:val="8"/>
        </w:numPr>
        <w:rPr>
          <w:rFonts w:ascii="Georgia" w:hAnsi="Georgia"/>
          <w:color w:val="333333"/>
          <w:szCs w:val="18"/>
          <w:shd w:val="clear" w:color="auto" w:fill="FCFCFC"/>
        </w:rPr>
      </w:pPr>
      <w:r w:rsidRPr="00F2645F">
        <w:rPr>
          <w:rFonts w:ascii="Georgia" w:hAnsi="Georgia"/>
          <w:color w:val="333333"/>
          <w:szCs w:val="18"/>
          <w:shd w:val="clear" w:color="auto" w:fill="FCFCFC"/>
        </w:rPr>
        <w:t>The model developed in this work uses machine learning techniques on big data platform and builds a new way of features’ engineering and selection.</w:t>
      </w:r>
    </w:p>
    <w:p w14:paraId="16EF45D2" w14:textId="384AFDA2" w:rsidR="008B4B48" w:rsidRPr="00F2645F" w:rsidRDefault="008B4B48" w:rsidP="008B4B48">
      <w:pPr>
        <w:pStyle w:val="ListParagraph"/>
        <w:numPr>
          <w:ilvl w:val="6"/>
          <w:numId w:val="8"/>
        </w:numPr>
        <w:rPr>
          <w:rFonts w:ascii="Georgia" w:hAnsi="Georgia"/>
          <w:color w:val="333333"/>
          <w:szCs w:val="18"/>
          <w:shd w:val="clear" w:color="auto" w:fill="FCFCFC"/>
        </w:rPr>
      </w:pPr>
      <w:r w:rsidRPr="00F2645F">
        <w:rPr>
          <w:rFonts w:ascii="Georgia" w:hAnsi="Georgia"/>
          <w:color w:val="333333"/>
          <w:szCs w:val="18"/>
          <w:shd w:val="clear" w:color="auto" w:fill="FCFCFC"/>
        </w:rPr>
        <w:t>The model experimented three algorithms: Decision Tree, Random Forest, and Extreme Gradient Boosting “XGBOOST”. However, the best results were obtained by applying XGBOOST algorithm.</w:t>
      </w:r>
      <w:r w:rsidR="00F2645F">
        <w:rPr>
          <w:rFonts w:ascii="Georgia" w:hAnsi="Georgia"/>
          <w:color w:val="333333"/>
          <w:szCs w:val="18"/>
          <w:shd w:val="clear" w:color="auto" w:fill="FCFCFC"/>
        </w:rPr>
        <w:t xml:space="preserve"> </w:t>
      </w:r>
      <w:r w:rsidRPr="00F2645F">
        <w:rPr>
          <w:rFonts w:ascii="Georgia" w:hAnsi="Georgia"/>
          <w:color w:val="333333"/>
          <w:szCs w:val="18"/>
          <w:shd w:val="clear" w:color="auto" w:fill="FCFCFC"/>
        </w:rPr>
        <w:t>The model gave good results and was deployed to the website.</w:t>
      </w:r>
    </w:p>
    <w:p w14:paraId="3A32C8D8" w14:textId="33144E98" w:rsidR="00C16D88" w:rsidRDefault="008B4B48" w:rsidP="00C16D88">
      <w:pPr>
        <w:rPr>
          <w:b/>
          <w:bCs/>
          <w:sz w:val="32"/>
          <w:szCs w:val="32"/>
          <w:u w:val="single"/>
        </w:rPr>
      </w:pPr>
      <w:r>
        <w:rPr>
          <w:b/>
          <w:bCs/>
          <w:sz w:val="32"/>
          <w:szCs w:val="32"/>
          <w:u w:val="single"/>
        </w:rPr>
        <w:t xml:space="preserve">                                                 </w:t>
      </w:r>
    </w:p>
    <w:p w14:paraId="0385F02E" w14:textId="69045A91" w:rsidR="008B4B48" w:rsidRPr="004F2142" w:rsidRDefault="00E738F0" w:rsidP="008B4B48">
      <w:pPr>
        <w:pStyle w:val="Heading2"/>
        <w:ind w:left="4320"/>
        <w:rPr>
          <w:rFonts w:asciiTheme="minorHAnsi" w:eastAsiaTheme="minorEastAsia" w:hAnsiTheme="minorHAnsi" w:cstheme="minorBidi"/>
          <w:sz w:val="28"/>
          <w:szCs w:val="28"/>
        </w:rPr>
      </w:pPr>
      <w:r w:rsidRPr="004F2142">
        <w:rPr>
          <w:sz w:val="28"/>
          <w:szCs w:val="28"/>
        </w:rPr>
        <w:t>CERTIFICATIONS</w:t>
      </w:r>
    </w:p>
    <w:p w14:paraId="1A99613D" w14:textId="02514046" w:rsidR="001D7CA3" w:rsidRPr="00F2645F" w:rsidRDefault="00E738F0" w:rsidP="00C16D88">
      <w:pPr>
        <w:rPr>
          <w:b/>
          <w:bCs/>
          <w:sz w:val="20"/>
          <w:szCs w:val="20"/>
        </w:rPr>
      </w:pPr>
      <w:r w:rsidRPr="00E738F0">
        <w:rPr>
          <w:b/>
          <w:bCs/>
          <w:sz w:val="32"/>
          <w:szCs w:val="32"/>
        </w:rPr>
        <w:t xml:space="preserve">                                   </w:t>
      </w:r>
      <w:r w:rsidR="00840AB9">
        <w:rPr>
          <w:b/>
          <w:bCs/>
          <w:sz w:val="32"/>
          <w:szCs w:val="32"/>
        </w:rPr>
        <w:t xml:space="preserve">             </w:t>
      </w:r>
      <w:r w:rsidR="001D7CA3" w:rsidRPr="00F2645F">
        <w:rPr>
          <w:b/>
          <w:bCs/>
          <w:sz w:val="20"/>
          <w:szCs w:val="20"/>
        </w:rPr>
        <w:t>IIT Madras|</w:t>
      </w:r>
      <w:r w:rsidRPr="00F2645F">
        <w:rPr>
          <w:b/>
          <w:bCs/>
          <w:sz w:val="20"/>
          <w:szCs w:val="20"/>
        </w:rPr>
        <w:t xml:space="preserve">2019-08          </w:t>
      </w:r>
    </w:p>
    <w:p w14:paraId="2D17F9C2" w14:textId="4305F553" w:rsidR="008B4B48" w:rsidRPr="00F2645F" w:rsidRDefault="001D7CA3" w:rsidP="00C16D88">
      <w:pPr>
        <w:rPr>
          <w:b/>
          <w:bCs/>
          <w:sz w:val="20"/>
          <w:szCs w:val="20"/>
        </w:rPr>
      </w:pPr>
      <w:r w:rsidRPr="00F2645F">
        <w:rPr>
          <w:b/>
          <w:bCs/>
          <w:sz w:val="20"/>
          <w:szCs w:val="20"/>
        </w:rPr>
        <w:t xml:space="preserve">                                                                       </w:t>
      </w:r>
      <w:r w:rsidR="00A04FFA">
        <w:rPr>
          <w:b/>
          <w:bCs/>
          <w:sz w:val="20"/>
          <w:szCs w:val="20"/>
        </w:rPr>
        <w:t xml:space="preserve">      </w:t>
      </w:r>
      <w:r w:rsidR="00E738F0" w:rsidRPr="00F2645F">
        <w:rPr>
          <w:b/>
          <w:bCs/>
          <w:sz w:val="20"/>
          <w:szCs w:val="20"/>
        </w:rPr>
        <w:t>Ethical Hacking</w:t>
      </w:r>
    </w:p>
    <w:p w14:paraId="1F33D89B" w14:textId="77777777" w:rsidR="001D7CA3" w:rsidRPr="00F2645F" w:rsidRDefault="001D7CA3" w:rsidP="00C16D88">
      <w:pPr>
        <w:rPr>
          <w:b/>
          <w:bCs/>
          <w:sz w:val="20"/>
          <w:szCs w:val="20"/>
        </w:rPr>
      </w:pPr>
    </w:p>
    <w:p w14:paraId="3F6C69D3" w14:textId="637DD444" w:rsidR="001D7CA3" w:rsidRPr="00F2645F" w:rsidRDefault="00E738F0" w:rsidP="00E738F0">
      <w:pPr>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My Captain|</w:t>
      </w:r>
      <w:r w:rsidRPr="00F2645F">
        <w:rPr>
          <w:b/>
          <w:bCs/>
          <w:sz w:val="20"/>
          <w:szCs w:val="20"/>
        </w:rPr>
        <w:t>2020-06</w:t>
      </w:r>
    </w:p>
    <w:p w14:paraId="2D2769A2" w14:textId="6D4513DC" w:rsidR="00E738F0" w:rsidRPr="00F2645F" w:rsidRDefault="001D7CA3" w:rsidP="00E738F0">
      <w:pPr>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Web Application  Development</w:t>
      </w:r>
    </w:p>
    <w:p w14:paraId="259741DC" w14:textId="77777777" w:rsidR="001D7CA3" w:rsidRPr="00F2645F" w:rsidRDefault="001D7CA3" w:rsidP="00E738F0">
      <w:pPr>
        <w:rPr>
          <w:b/>
          <w:bCs/>
          <w:sz w:val="20"/>
          <w:szCs w:val="20"/>
        </w:rPr>
      </w:pPr>
    </w:p>
    <w:p w14:paraId="73EA93A6" w14:textId="10FC1AEE" w:rsidR="001D7CA3" w:rsidRPr="00F2645F" w:rsidRDefault="00E738F0" w:rsidP="001D7CA3">
      <w:pPr>
        <w:ind w:left="720"/>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Coursera|</w:t>
      </w:r>
      <w:r w:rsidRPr="00F2645F">
        <w:rPr>
          <w:b/>
          <w:bCs/>
          <w:sz w:val="20"/>
          <w:szCs w:val="20"/>
        </w:rPr>
        <w:t>2021-08</w:t>
      </w:r>
    </w:p>
    <w:p w14:paraId="12032E7C" w14:textId="05089DA6" w:rsidR="00E738F0" w:rsidRPr="00F2645F"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Apache sparks</w:t>
      </w:r>
    </w:p>
    <w:p w14:paraId="205AC448" w14:textId="77777777" w:rsidR="001D7CA3" w:rsidRPr="00F2645F" w:rsidRDefault="001D7CA3" w:rsidP="00E738F0">
      <w:pPr>
        <w:ind w:left="720"/>
        <w:rPr>
          <w:b/>
          <w:bCs/>
          <w:sz w:val="20"/>
          <w:szCs w:val="20"/>
        </w:rPr>
      </w:pPr>
    </w:p>
    <w:p w14:paraId="196C34E6" w14:textId="56A79699" w:rsidR="001D7CA3" w:rsidRPr="00F2645F" w:rsidRDefault="001D7CA3" w:rsidP="00E738F0">
      <w:pPr>
        <w:ind w:left="720"/>
        <w:rPr>
          <w:b/>
          <w:bCs/>
          <w:sz w:val="20"/>
          <w:szCs w:val="20"/>
        </w:rPr>
      </w:pPr>
      <w:r w:rsidRPr="00F2645F">
        <w:rPr>
          <w:b/>
          <w:bCs/>
          <w:sz w:val="20"/>
          <w:szCs w:val="20"/>
        </w:rPr>
        <w:t xml:space="preserve">                                              </w:t>
      </w:r>
      <w:r w:rsidR="00F2645F">
        <w:rPr>
          <w:b/>
          <w:bCs/>
          <w:sz w:val="20"/>
          <w:szCs w:val="20"/>
        </w:rPr>
        <w:t xml:space="preserve">             </w:t>
      </w:r>
      <w:r w:rsidR="00A04FFA">
        <w:rPr>
          <w:b/>
          <w:bCs/>
          <w:sz w:val="20"/>
          <w:szCs w:val="20"/>
        </w:rPr>
        <w:t xml:space="preserve">     </w:t>
      </w:r>
      <w:r w:rsidRPr="00F2645F">
        <w:rPr>
          <w:b/>
          <w:bCs/>
          <w:sz w:val="20"/>
          <w:szCs w:val="20"/>
        </w:rPr>
        <w:t>Hackerrank|</w:t>
      </w:r>
      <w:r w:rsidR="00E738F0" w:rsidRPr="00F2645F">
        <w:rPr>
          <w:b/>
          <w:bCs/>
          <w:sz w:val="20"/>
          <w:szCs w:val="20"/>
        </w:rPr>
        <w:t>2021-08</w:t>
      </w:r>
    </w:p>
    <w:p w14:paraId="6053B77F" w14:textId="11FB81C2" w:rsidR="00E738F0" w:rsidRPr="00F2645F"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P</w:t>
      </w:r>
      <w:r w:rsidR="00AE4ED5" w:rsidRPr="00F2645F">
        <w:rPr>
          <w:b/>
          <w:bCs/>
          <w:sz w:val="20"/>
          <w:szCs w:val="20"/>
        </w:rPr>
        <w:t>ython</w:t>
      </w:r>
    </w:p>
    <w:p w14:paraId="30FB5316" w14:textId="77777777" w:rsidR="001D7CA3" w:rsidRPr="00F2645F" w:rsidRDefault="001D7CA3" w:rsidP="00E738F0">
      <w:pPr>
        <w:ind w:left="720"/>
        <w:rPr>
          <w:b/>
          <w:bCs/>
          <w:sz w:val="20"/>
          <w:szCs w:val="20"/>
        </w:rPr>
      </w:pPr>
    </w:p>
    <w:p w14:paraId="139FADF7" w14:textId="72D9B9D7" w:rsidR="001D7CA3" w:rsidRPr="00F2645F" w:rsidRDefault="00E738F0" w:rsidP="00E738F0">
      <w:pPr>
        <w:ind w:left="720"/>
        <w:rPr>
          <w:b/>
          <w:bCs/>
          <w:sz w:val="20"/>
          <w:szCs w:val="20"/>
        </w:rPr>
      </w:pPr>
      <w:r w:rsidRPr="00F2645F">
        <w:rPr>
          <w:b/>
          <w:bCs/>
          <w:sz w:val="20"/>
          <w:szCs w:val="20"/>
        </w:rPr>
        <w:t xml:space="preserve">                                        </w:t>
      </w:r>
      <w:r w:rsidR="00840AB9" w:rsidRPr="00F2645F">
        <w:rPr>
          <w:b/>
          <w:bCs/>
          <w:sz w:val="20"/>
          <w:szCs w:val="20"/>
        </w:rPr>
        <w:t xml:space="preserve">                   </w:t>
      </w:r>
      <w:r w:rsidR="00A04FFA">
        <w:rPr>
          <w:b/>
          <w:bCs/>
          <w:sz w:val="20"/>
          <w:szCs w:val="20"/>
        </w:rPr>
        <w:t xml:space="preserve">     </w:t>
      </w:r>
      <w:r w:rsidR="001D7CA3" w:rsidRPr="00F2645F">
        <w:rPr>
          <w:b/>
          <w:bCs/>
          <w:sz w:val="20"/>
          <w:szCs w:val="20"/>
        </w:rPr>
        <w:t>Hackerrank|</w:t>
      </w:r>
      <w:r w:rsidRPr="00F2645F">
        <w:rPr>
          <w:b/>
          <w:bCs/>
          <w:sz w:val="20"/>
          <w:szCs w:val="20"/>
        </w:rPr>
        <w:t>2021-08</w:t>
      </w:r>
    </w:p>
    <w:p w14:paraId="12AFC337" w14:textId="4CF88026" w:rsidR="00E738F0" w:rsidRDefault="001D7CA3" w:rsidP="00E738F0">
      <w:pPr>
        <w:ind w:left="720"/>
        <w:rPr>
          <w:b/>
          <w:bCs/>
          <w:sz w:val="20"/>
          <w:szCs w:val="20"/>
        </w:rPr>
      </w:pPr>
      <w:r w:rsidRPr="00F2645F">
        <w:rPr>
          <w:b/>
          <w:bCs/>
          <w:sz w:val="20"/>
          <w:szCs w:val="20"/>
        </w:rPr>
        <w:t xml:space="preserve">                                                  </w:t>
      </w:r>
      <w:r w:rsidR="00E738F0" w:rsidRPr="00F2645F">
        <w:rPr>
          <w:b/>
          <w:bCs/>
          <w:sz w:val="20"/>
          <w:szCs w:val="20"/>
        </w:rPr>
        <w:t xml:space="preserve">         </w:t>
      </w:r>
      <w:r w:rsidR="00A04FFA">
        <w:rPr>
          <w:b/>
          <w:bCs/>
          <w:sz w:val="20"/>
          <w:szCs w:val="20"/>
        </w:rPr>
        <w:t xml:space="preserve">     </w:t>
      </w:r>
      <w:r w:rsidR="00E738F0" w:rsidRPr="00F2645F">
        <w:rPr>
          <w:b/>
          <w:bCs/>
          <w:sz w:val="20"/>
          <w:szCs w:val="20"/>
        </w:rPr>
        <w:t>Problem Solving</w:t>
      </w:r>
    </w:p>
    <w:p w14:paraId="74590FCC" w14:textId="79FC3982" w:rsidR="00A04FFA" w:rsidRDefault="00A04FFA" w:rsidP="00E738F0">
      <w:pPr>
        <w:ind w:left="720"/>
        <w:rPr>
          <w:b/>
          <w:bCs/>
          <w:sz w:val="20"/>
          <w:szCs w:val="20"/>
        </w:rPr>
      </w:pPr>
      <w:r>
        <w:rPr>
          <w:b/>
          <w:bCs/>
          <w:sz w:val="20"/>
          <w:szCs w:val="20"/>
        </w:rPr>
        <w:t xml:space="preserve">                                                                </w:t>
      </w:r>
    </w:p>
    <w:p w14:paraId="7180136A" w14:textId="77777777" w:rsidR="00A04FFA" w:rsidRPr="00A04FFA" w:rsidRDefault="00A04FFA" w:rsidP="00A04FFA">
      <w:pPr>
        <w:ind w:left="720"/>
        <w:rPr>
          <w:b/>
          <w:bCs/>
          <w:szCs w:val="18"/>
        </w:rPr>
      </w:pPr>
      <w:r>
        <w:rPr>
          <w:b/>
          <w:bCs/>
          <w:sz w:val="20"/>
          <w:szCs w:val="20"/>
        </w:rPr>
        <w:t xml:space="preserve">                                                                </w:t>
      </w:r>
      <w:r w:rsidRPr="00A04FFA">
        <w:rPr>
          <w:b/>
          <w:bCs/>
          <w:szCs w:val="18"/>
        </w:rPr>
        <w:t>Cousera|2021-08</w:t>
      </w:r>
    </w:p>
    <w:p w14:paraId="149A75F5" w14:textId="24BD3003" w:rsidR="00A04FFA" w:rsidRP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 xml:space="preserve"> Build &amp; Deploy AI Messenger Chatb</w:t>
      </w:r>
      <w:r>
        <w:rPr>
          <w:b/>
          <w:bCs/>
          <w:szCs w:val="18"/>
        </w:rPr>
        <w:t xml:space="preserve">ot </w:t>
      </w:r>
      <w:r w:rsidRPr="00A04FFA">
        <w:rPr>
          <w:b/>
          <w:bCs/>
          <w:szCs w:val="18"/>
        </w:rPr>
        <w:t>IBM Watson</w:t>
      </w:r>
    </w:p>
    <w:p w14:paraId="04ABEBDC" w14:textId="77777777" w:rsidR="00A04FFA" w:rsidRPr="00A04FFA" w:rsidRDefault="00A04FFA" w:rsidP="00A04FFA">
      <w:pPr>
        <w:ind w:left="720"/>
        <w:rPr>
          <w:b/>
          <w:bCs/>
          <w:szCs w:val="18"/>
        </w:rPr>
      </w:pPr>
    </w:p>
    <w:p w14:paraId="5283FEB5" w14:textId="2CD88CE8" w:rsidR="00A04FFA" w:rsidRP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Cousera|2021-03</w:t>
      </w:r>
    </w:p>
    <w:p w14:paraId="2CCF50E7" w14:textId="6A93474C" w:rsidR="00A04FFA" w:rsidRDefault="00A04FFA" w:rsidP="00A04FFA">
      <w:pPr>
        <w:ind w:left="720"/>
        <w:rPr>
          <w:b/>
          <w:bCs/>
          <w:szCs w:val="18"/>
        </w:rPr>
      </w:pPr>
      <w:r w:rsidRPr="00A04FFA">
        <w:rPr>
          <w:b/>
          <w:bCs/>
          <w:szCs w:val="18"/>
        </w:rPr>
        <w:t xml:space="preserve">                                        </w:t>
      </w:r>
      <w:r>
        <w:rPr>
          <w:b/>
          <w:bCs/>
          <w:szCs w:val="18"/>
        </w:rPr>
        <w:t xml:space="preserve">                              </w:t>
      </w:r>
      <w:r w:rsidRPr="00A04FFA">
        <w:rPr>
          <w:b/>
          <w:bCs/>
          <w:szCs w:val="18"/>
        </w:rPr>
        <w:t xml:space="preserve"> Unsupervised Machine Learning</w:t>
      </w:r>
    </w:p>
    <w:p w14:paraId="2F2326B9" w14:textId="39088950" w:rsidR="00A04FFA" w:rsidRDefault="00A04FFA" w:rsidP="00A04FFA">
      <w:pPr>
        <w:ind w:left="720"/>
        <w:rPr>
          <w:b/>
          <w:bCs/>
          <w:szCs w:val="18"/>
        </w:rPr>
      </w:pPr>
      <w:r>
        <w:rPr>
          <w:b/>
          <w:bCs/>
          <w:szCs w:val="18"/>
        </w:rPr>
        <w:t xml:space="preserve">                                                                   </w:t>
      </w:r>
    </w:p>
    <w:p w14:paraId="1788A1E6" w14:textId="710F6A4B" w:rsidR="00A04FFA" w:rsidRPr="00A04FFA" w:rsidRDefault="00A04FFA" w:rsidP="00A04FFA">
      <w:pPr>
        <w:ind w:left="720"/>
        <w:rPr>
          <w:b/>
          <w:bCs/>
          <w:szCs w:val="18"/>
        </w:rPr>
      </w:pPr>
      <w:r>
        <w:rPr>
          <w:b/>
          <w:bCs/>
          <w:szCs w:val="18"/>
        </w:rPr>
        <w:t xml:space="preserve">                                                                        </w:t>
      </w:r>
    </w:p>
    <w:p w14:paraId="4E3DB644" w14:textId="4C2A96BF" w:rsidR="00A04FFA" w:rsidRPr="004F2142" w:rsidRDefault="004F2142" w:rsidP="00A04FFA">
      <w:pPr>
        <w:pStyle w:val="Heading2"/>
        <w:ind w:left="4320"/>
        <w:rPr>
          <w:rFonts w:asciiTheme="minorHAnsi" w:eastAsiaTheme="minorEastAsia" w:hAnsiTheme="minorHAnsi" w:cstheme="minorBidi"/>
          <w:sz w:val="28"/>
          <w:szCs w:val="28"/>
        </w:rPr>
      </w:pPr>
      <w:r w:rsidRPr="004F2142">
        <w:rPr>
          <w:rFonts w:asciiTheme="minorHAnsi" w:eastAsiaTheme="minorEastAsia" w:hAnsiTheme="minorHAnsi" w:cstheme="minorBidi"/>
          <w:sz w:val="28"/>
          <w:szCs w:val="28"/>
        </w:rPr>
        <w:t>Conferences and Workshops</w:t>
      </w:r>
    </w:p>
    <w:p w14:paraId="285F7E05" w14:textId="308632A9" w:rsidR="00A04FFA" w:rsidRDefault="00A04FFA" w:rsidP="00A04FFA">
      <w:pPr>
        <w:ind w:left="720"/>
        <w:rPr>
          <w:b/>
          <w:bCs/>
          <w:sz w:val="28"/>
          <w:szCs w:val="28"/>
        </w:rPr>
      </w:pPr>
    </w:p>
    <w:p w14:paraId="3797561B" w14:textId="11582D77" w:rsidR="004F2142" w:rsidRPr="004F2142" w:rsidRDefault="004F2142" w:rsidP="004F2142">
      <w:pPr>
        <w:ind w:left="720"/>
        <w:rPr>
          <w:b/>
          <w:bCs/>
          <w:sz w:val="20"/>
          <w:szCs w:val="20"/>
        </w:rPr>
      </w:pPr>
      <w:r>
        <w:rPr>
          <w:b/>
          <w:bCs/>
          <w:sz w:val="20"/>
          <w:szCs w:val="20"/>
        </w:rPr>
        <w:t xml:space="preserve">                                                                    </w:t>
      </w:r>
      <w:r w:rsidRPr="004F2142">
        <w:rPr>
          <w:b/>
          <w:bCs/>
          <w:sz w:val="20"/>
          <w:szCs w:val="20"/>
        </w:rPr>
        <w:t>Data + AI World Tour</w:t>
      </w:r>
      <w:r>
        <w:rPr>
          <w:b/>
          <w:bCs/>
          <w:sz w:val="20"/>
          <w:szCs w:val="20"/>
        </w:rPr>
        <w:t>| Nov 21</w:t>
      </w:r>
    </w:p>
    <w:p w14:paraId="43CF0A19" w14:textId="7ED4E1A1" w:rsidR="004F2142" w:rsidRDefault="004F2142" w:rsidP="004F2142">
      <w:pPr>
        <w:ind w:left="720"/>
        <w:rPr>
          <w:b/>
          <w:bCs/>
          <w:sz w:val="20"/>
          <w:szCs w:val="20"/>
        </w:rPr>
      </w:pPr>
      <w:r>
        <w:rPr>
          <w:b/>
          <w:bCs/>
          <w:sz w:val="20"/>
          <w:szCs w:val="20"/>
        </w:rPr>
        <w:t xml:space="preserve">                                                                    </w:t>
      </w:r>
      <w:r w:rsidRPr="004F2142">
        <w:rPr>
          <w:b/>
          <w:bCs/>
          <w:sz w:val="20"/>
          <w:szCs w:val="20"/>
        </w:rPr>
        <w:t>Organized by Databricks</w:t>
      </w:r>
    </w:p>
    <w:p w14:paraId="47E0CE8E" w14:textId="70966272" w:rsidR="004F2142" w:rsidRPr="004F2142" w:rsidRDefault="004F2142" w:rsidP="004F2142">
      <w:pPr>
        <w:ind w:left="720"/>
        <w:rPr>
          <w:b/>
          <w:bCs/>
          <w:sz w:val="20"/>
          <w:szCs w:val="20"/>
        </w:rPr>
      </w:pPr>
      <w:r>
        <w:rPr>
          <w:b/>
          <w:bCs/>
          <w:sz w:val="20"/>
          <w:szCs w:val="20"/>
        </w:rPr>
        <w:t xml:space="preserve">                                                                    </w:t>
      </w:r>
    </w:p>
    <w:p w14:paraId="38A22828" w14:textId="1224BF05" w:rsidR="004F2142" w:rsidRPr="004F2142" w:rsidRDefault="004F2142" w:rsidP="004F2142">
      <w:pPr>
        <w:ind w:left="720"/>
        <w:rPr>
          <w:b/>
          <w:bCs/>
          <w:sz w:val="20"/>
          <w:szCs w:val="20"/>
        </w:rPr>
      </w:pPr>
      <w:r>
        <w:rPr>
          <w:b/>
          <w:bCs/>
          <w:sz w:val="20"/>
          <w:szCs w:val="20"/>
        </w:rPr>
        <w:t xml:space="preserve">                                                                    </w:t>
      </w:r>
      <w:r w:rsidRPr="004F2142">
        <w:rPr>
          <w:b/>
          <w:bCs/>
          <w:sz w:val="20"/>
          <w:szCs w:val="20"/>
        </w:rPr>
        <w:t>Using Databricks SQL for Analytics on Your Lakehouse</w:t>
      </w:r>
      <w:r>
        <w:rPr>
          <w:b/>
          <w:bCs/>
          <w:sz w:val="20"/>
          <w:szCs w:val="20"/>
        </w:rPr>
        <w:t>| Oct 2021</w:t>
      </w:r>
    </w:p>
    <w:p w14:paraId="5C373479" w14:textId="26C0EECC" w:rsidR="00A04FFA" w:rsidRDefault="004F2142" w:rsidP="004F2142">
      <w:pPr>
        <w:ind w:left="720"/>
        <w:rPr>
          <w:b/>
          <w:bCs/>
          <w:sz w:val="20"/>
          <w:szCs w:val="20"/>
        </w:rPr>
      </w:pPr>
      <w:r>
        <w:rPr>
          <w:b/>
          <w:bCs/>
          <w:sz w:val="20"/>
          <w:szCs w:val="20"/>
        </w:rPr>
        <w:t xml:space="preserve">                                                                    </w:t>
      </w:r>
      <w:r w:rsidRPr="004F2142">
        <w:rPr>
          <w:b/>
          <w:bCs/>
          <w:sz w:val="20"/>
          <w:szCs w:val="20"/>
        </w:rPr>
        <w:t>Organized by Databricks</w:t>
      </w:r>
      <w:r>
        <w:rPr>
          <w:b/>
          <w:bCs/>
          <w:sz w:val="20"/>
          <w:szCs w:val="20"/>
        </w:rPr>
        <w:t xml:space="preserve">    </w:t>
      </w:r>
    </w:p>
    <w:p w14:paraId="5295D9A1" w14:textId="7D5FEBE7" w:rsidR="004F2142" w:rsidRPr="00F2645F" w:rsidRDefault="004F2142" w:rsidP="004F2142">
      <w:pPr>
        <w:ind w:left="720"/>
        <w:rPr>
          <w:b/>
          <w:bCs/>
          <w:sz w:val="20"/>
          <w:szCs w:val="20"/>
        </w:rPr>
      </w:pPr>
      <w:r>
        <w:rPr>
          <w:b/>
          <w:bCs/>
          <w:sz w:val="20"/>
          <w:szCs w:val="20"/>
        </w:rPr>
        <w:t xml:space="preserve">                                                                    </w:t>
      </w:r>
    </w:p>
    <w:p w14:paraId="57E19FF2" w14:textId="53FEF8C6" w:rsidR="004F2142" w:rsidRPr="004F2142" w:rsidRDefault="00E738F0" w:rsidP="004F2142">
      <w:pPr>
        <w:ind w:left="720"/>
        <w:rPr>
          <w:b/>
          <w:bCs/>
          <w:sz w:val="20"/>
          <w:szCs w:val="20"/>
        </w:rPr>
      </w:pPr>
      <w:r w:rsidRPr="00F2645F">
        <w:rPr>
          <w:b/>
          <w:bCs/>
          <w:sz w:val="20"/>
          <w:szCs w:val="20"/>
        </w:rPr>
        <w:t xml:space="preserve">                                        </w:t>
      </w:r>
      <w:r w:rsidR="004F2142">
        <w:rPr>
          <w:b/>
          <w:bCs/>
          <w:sz w:val="20"/>
          <w:szCs w:val="20"/>
        </w:rPr>
        <w:t xml:space="preserve">                            </w:t>
      </w:r>
      <w:r w:rsidR="004F2142" w:rsidRPr="004F2142">
        <w:rPr>
          <w:b/>
          <w:bCs/>
          <w:sz w:val="20"/>
          <w:szCs w:val="20"/>
        </w:rPr>
        <w:t>Big Data Modernization Moves to the Cloud for A</w:t>
      </w:r>
      <w:r w:rsidR="004F2142">
        <w:rPr>
          <w:b/>
          <w:bCs/>
          <w:sz w:val="20"/>
          <w:szCs w:val="20"/>
        </w:rPr>
        <w:t>I|Oct 2021</w:t>
      </w:r>
    </w:p>
    <w:p w14:paraId="05C1DF2F" w14:textId="32568994" w:rsidR="004F2142" w:rsidRPr="004F2142" w:rsidRDefault="004F2142" w:rsidP="004F2142">
      <w:pPr>
        <w:ind w:left="720"/>
        <w:rPr>
          <w:b/>
          <w:bCs/>
          <w:sz w:val="20"/>
          <w:szCs w:val="20"/>
        </w:rPr>
      </w:pPr>
      <w:r>
        <w:rPr>
          <w:b/>
          <w:bCs/>
          <w:sz w:val="20"/>
          <w:szCs w:val="20"/>
        </w:rPr>
        <w:t xml:space="preserve">                                                                    </w:t>
      </w:r>
      <w:r w:rsidRPr="004F2142">
        <w:rPr>
          <w:b/>
          <w:bCs/>
          <w:sz w:val="20"/>
          <w:szCs w:val="20"/>
        </w:rPr>
        <w:t>Organized by Databricks</w:t>
      </w:r>
    </w:p>
    <w:p w14:paraId="5443D365" w14:textId="77777777" w:rsidR="00862276" w:rsidRDefault="00862276" w:rsidP="00E738F0">
      <w:pPr>
        <w:ind w:left="720"/>
        <w:rPr>
          <w:b/>
          <w:bCs/>
          <w:sz w:val="32"/>
          <w:szCs w:val="32"/>
        </w:rPr>
      </w:pPr>
      <w:r>
        <w:rPr>
          <w:b/>
          <w:bCs/>
          <w:sz w:val="32"/>
          <w:szCs w:val="32"/>
        </w:rPr>
        <w:t xml:space="preserve">                                        </w:t>
      </w:r>
    </w:p>
    <w:p w14:paraId="47450CDA" w14:textId="77777777" w:rsidR="00862276" w:rsidRDefault="00862276" w:rsidP="00E738F0">
      <w:pPr>
        <w:ind w:left="720"/>
        <w:rPr>
          <w:b/>
          <w:bCs/>
          <w:sz w:val="32"/>
          <w:szCs w:val="32"/>
        </w:rPr>
      </w:pPr>
    </w:p>
    <w:p w14:paraId="1DBE7B16" w14:textId="77777777" w:rsidR="00862276" w:rsidRDefault="00862276" w:rsidP="00E738F0">
      <w:pPr>
        <w:ind w:left="720"/>
        <w:rPr>
          <w:b/>
          <w:bCs/>
          <w:sz w:val="32"/>
          <w:szCs w:val="32"/>
        </w:rPr>
      </w:pPr>
    </w:p>
    <w:p w14:paraId="0F7F4AC5" w14:textId="77777777" w:rsidR="00862276" w:rsidRDefault="00862276" w:rsidP="00E738F0">
      <w:pPr>
        <w:ind w:left="720"/>
        <w:rPr>
          <w:b/>
          <w:bCs/>
          <w:sz w:val="32"/>
          <w:szCs w:val="32"/>
        </w:rPr>
      </w:pPr>
    </w:p>
    <w:p w14:paraId="19B03830" w14:textId="77777777" w:rsidR="00862276" w:rsidRDefault="00862276" w:rsidP="00E738F0">
      <w:pPr>
        <w:ind w:left="720"/>
        <w:rPr>
          <w:b/>
          <w:bCs/>
          <w:sz w:val="32"/>
          <w:szCs w:val="32"/>
        </w:rPr>
      </w:pPr>
    </w:p>
    <w:p w14:paraId="2D0AE5AB" w14:textId="7A5439C1" w:rsidR="00862276" w:rsidRDefault="00862276" w:rsidP="00A04FFA">
      <w:pPr>
        <w:rPr>
          <w:b/>
          <w:bCs/>
          <w:sz w:val="28"/>
          <w:szCs w:val="28"/>
        </w:rPr>
      </w:pPr>
      <w:r>
        <w:rPr>
          <w:b/>
          <w:bCs/>
          <w:sz w:val="28"/>
          <w:szCs w:val="28"/>
        </w:rPr>
        <w:t xml:space="preserve">                                        </w:t>
      </w:r>
    </w:p>
    <w:p w14:paraId="3E7D567F" w14:textId="3BF0D14B" w:rsidR="00862276" w:rsidRPr="00C16D88" w:rsidRDefault="00862276" w:rsidP="00862276">
      <w:pPr>
        <w:pStyle w:val="Heading2"/>
        <w:ind w:left="4320"/>
        <w:rPr>
          <w:rFonts w:asciiTheme="minorHAnsi" w:eastAsiaTheme="minorEastAsia" w:hAnsiTheme="minorHAnsi" w:cstheme="minorBidi"/>
          <w:sz w:val="32"/>
          <w:szCs w:val="32"/>
        </w:rPr>
      </w:pPr>
      <w:r>
        <w:rPr>
          <w:b w:val="0"/>
          <w:bCs w:val="0"/>
          <w:sz w:val="28"/>
          <w:szCs w:val="28"/>
        </w:rPr>
        <w:t xml:space="preserve"> </w:t>
      </w:r>
      <w:r>
        <w:rPr>
          <w:sz w:val="32"/>
          <w:szCs w:val="32"/>
        </w:rPr>
        <w:t>Social mEdia Links</w:t>
      </w:r>
    </w:p>
    <w:p w14:paraId="062F5FAB" w14:textId="696C1D93" w:rsidR="00862276" w:rsidRDefault="00862276" w:rsidP="00862276">
      <w:pPr>
        <w:ind w:left="720"/>
        <w:rPr>
          <w:b/>
          <w:bCs/>
          <w:sz w:val="28"/>
          <w:szCs w:val="28"/>
        </w:rPr>
      </w:pPr>
    </w:p>
    <w:p w14:paraId="338D2BD0" w14:textId="0BBB0E70" w:rsidR="00862276" w:rsidRPr="00A04FFA" w:rsidRDefault="00E40755" w:rsidP="00E40755">
      <w:pPr>
        <w:ind w:left="720"/>
        <w:jc w:val="center"/>
        <w:rPr>
          <w:rStyle w:val="Heading1Char"/>
          <w:sz w:val="18"/>
          <w:szCs w:val="18"/>
        </w:rPr>
      </w:pPr>
      <w:r w:rsidRPr="00A04FFA">
        <w:rPr>
          <w:b/>
          <w:bCs/>
          <w:szCs w:val="18"/>
        </w:rPr>
        <w:t xml:space="preserve">                                    </w:t>
      </w:r>
      <w:r w:rsidR="00A04FFA">
        <w:rPr>
          <w:b/>
          <w:bCs/>
          <w:szCs w:val="18"/>
        </w:rPr>
        <w:t xml:space="preserve">                     </w:t>
      </w:r>
      <w:r w:rsidRPr="00A04FFA">
        <w:rPr>
          <w:b/>
          <w:bCs/>
          <w:szCs w:val="18"/>
        </w:rPr>
        <w:t xml:space="preserve"> </w:t>
      </w:r>
      <w:r w:rsidR="00862276" w:rsidRPr="00A04FFA">
        <w:rPr>
          <w:b/>
          <w:bCs/>
          <w:szCs w:val="18"/>
        </w:rPr>
        <w:t>Linkedin:</w:t>
      </w:r>
      <w:r w:rsidRPr="00A04FFA">
        <w:rPr>
          <w:szCs w:val="18"/>
        </w:rPr>
        <w:t xml:space="preserve">  </w:t>
      </w:r>
      <w:hyperlink r:id="rId17" w:history="1">
        <w:r w:rsidRPr="00A04FFA">
          <w:rPr>
            <w:rStyle w:val="Hyperlink"/>
            <w:b/>
            <w:bCs/>
            <w:szCs w:val="18"/>
          </w:rPr>
          <w:t>https://www.linkedin.com/in/deeksha-rawat-90066918b/</w:t>
        </w:r>
      </w:hyperlink>
    </w:p>
    <w:p w14:paraId="1FD1DE10" w14:textId="5140CF2C" w:rsidR="00D53E10" w:rsidRPr="00A04FFA" w:rsidRDefault="00D53E10" w:rsidP="00E738F0">
      <w:pPr>
        <w:ind w:left="720"/>
        <w:rPr>
          <w:b/>
          <w:bCs/>
          <w:szCs w:val="18"/>
        </w:rPr>
      </w:pPr>
    </w:p>
    <w:p w14:paraId="57D801F4" w14:textId="17E7475A" w:rsidR="00F91B3B" w:rsidRPr="00A04FFA" w:rsidRDefault="00862276" w:rsidP="00F91B3B">
      <w:pPr>
        <w:rPr>
          <w:b/>
          <w:bCs/>
          <w:szCs w:val="18"/>
        </w:rPr>
        <w:sectPr w:rsidR="00F91B3B" w:rsidRPr="00A04FFA" w:rsidSect="00F91B3B">
          <w:type w:val="continuous"/>
          <w:pgSz w:w="12240" w:h="15840"/>
          <w:pgMar w:top="720" w:right="720" w:bottom="720" w:left="720" w:header="720" w:footer="720" w:gutter="0"/>
          <w:cols w:space="720"/>
          <w:docGrid w:linePitch="360"/>
        </w:sectPr>
      </w:pPr>
      <w:r w:rsidRPr="00A04FFA">
        <w:rPr>
          <w:szCs w:val="18"/>
        </w:rPr>
        <w:t xml:space="preserve">                                                                                      </w:t>
      </w:r>
      <w:r w:rsidRPr="00A04FFA">
        <w:rPr>
          <w:b/>
          <w:bCs/>
          <w:szCs w:val="18"/>
        </w:rPr>
        <w:t>Github:</w:t>
      </w:r>
      <w:r w:rsidRPr="00A04FFA">
        <w:rPr>
          <w:szCs w:val="18"/>
        </w:rPr>
        <w:t xml:space="preserve"> </w:t>
      </w:r>
      <w:r w:rsidR="00E40755" w:rsidRPr="00A04FFA">
        <w:rPr>
          <w:szCs w:val="18"/>
        </w:rPr>
        <w:t xml:space="preserve"> </w:t>
      </w:r>
      <w:hyperlink r:id="rId18" w:history="1">
        <w:r w:rsidR="00E40755" w:rsidRPr="00A04FFA">
          <w:rPr>
            <w:rStyle w:val="Hyperlink"/>
            <w:b/>
            <w:bCs/>
            <w:szCs w:val="18"/>
          </w:rPr>
          <w:t xml:space="preserve">https://github.com/deeksha7927 </w:t>
        </w:r>
      </w:hyperlink>
      <w:r w:rsidR="00E40755" w:rsidRPr="00A04FFA">
        <w:rPr>
          <w:b/>
          <w:bCs/>
          <w:szCs w:val="18"/>
        </w:rPr>
        <w:t xml:space="preserve"> </w:t>
      </w:r>
      <w:r w:rsidRPr="00A04FFA">
        <w:rPr>
          <w:b/>
          <w:bCs/>
          <w:szCs w:val="18"/>
        </w:rPr>
        <w:t xml:space="preserve"> </w:t>
      </w:r>
    </w:p>
    <w:p w14:paraId="7A11B3B8" w14:textId="59E596D3" w:rsidR="00F91B3B" w:rsidRPr="00F91B3B" w:rsidRDefault="00F91B3B" w:rsidP="00F91B3B">
      <w:pPr>
        <w:rPr>
          <w:b/>
          <w:bCs/>
          <w:sz w:val="24"/>
          <w:szCs w:val="24"/>
        </w:rPr>
      </w:pPr>
    </w:p>
    <w:p w14:paraId="49FBAA69" w14:textId="1428964E" w:rsidR="00274E0D" w:rsidRPr="00E738F0" w:rsidRDefault="00274E0D" w:rsidP="00274E0D">
      <w:pPr>
        <w:rPr>
          <w:b/>
          <w:bCs/>
          <w:sz w:val="24"/>
          <w:szCs w:val="24"/>
        </w:rPr>
      </w:pPr>
      <w:r>
        <w:rPr>
          <w:b/>
          <w:bCs/>
          <w:sz w:val="24"/>
          <w:szCs w:val="24"/>
        </w:rPr>
        <w:t xml:space="preserve">                                           </w:t>
      </w:r>
    </w:p>
    <w:sectPr w:rsidR="00274E0D" w:rsidRPr="00E738F0" w:rsidSect="00274E0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A54D" w14:textId="77777777" w:rsidR="00036DCC" w:rsidRDefault="00036DCC" w:rsidP="000C45FF">
      <w:r>
        <w:separator/>
      </w:r>
    </w:p>
  </w:endnote>
  <w:endnote w:type="continuationSeparator" w:id="0">
    <w:p w14:paraId="4CBD3FE2" w14:textId="77777777" w:rsidR="00036DCC" w:rsidRDefault="00036DC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7064B" w14:textId="77777777" w:rsidR="00036DCC" w:rsidRDefault="00036DCC" w:rsidP="000C45FF">
      <w:r>
        <w:separator/>
      </w:r>
    </w:p>
  </w:footnote>
  <w:footnote w:type="continuationSeparator" w:id="0">
    <w:p w14:paraId="2EC4B7A6" w14:textId="77777777" w:rsidR="00036DCC" w:rsidRDefault="00036DC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426E" w14:textId="77777777" w:rsidR="000C45FF" w:rsidRDefault="000C45FF">
    <w:pPr>
      <w:pStyle w:val="Header"/>
    </w:pPr>
    <w:r>
      <w:rPr>
        <w:noProof/>
      </w:rPr>
      <w:drawing>
        <wp:anchor distT="0" distB="0" distL="114300" distR="114300" simplePos="0" relativeHeight="251658240" behindDoc="1" locked="0" layoutInCell="1" allowOverlap="1" wp14:anchorId="79FE69CE" wp14:editId="302DF9D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C21"/>
    <w:multiLevelType w:val="hybridMultilevel"/>
    <w:tmpl w:val="11569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E77C79"/>
    <w:multiLevelType w:val="hybridMultilevel"/>
    <w:tmpl w:val="EF42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612D7"/>
    <w:multiLevelType w:val="hybridMultilevel"/>
    <w:tmpl w:val="1104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4F49A4"/>
    <w:multiLevelType w:val="multilevel"/>
    <w:tmpl w:val="ADF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C45F6"/>
    <w:multiLevelType w:val="multilevel"/>
    <w:tmpl w:val="48C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num>
  <w:num w:numId="6">
    <w:abstractNumId w:val="3"/>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9">
    <w:abstractNumId w:val="3"/>
    <w:lvlOverride w:ilvl="0">
      <w:lvl w:ilvl="0">
        <w:numFmt w:val="bullet"/>
        <w:lvlText w:val="o"/>
        <w:lvlJc w:val="left"/>
        <w:pPr>
          <w:tabs>
            <w:tab w:val="num" w:pos="4329"/>
          </w:tabs>
          <w:ind w:left="4329"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71"/>
    <w:rsid w:val="00004DF6"/>
    <w:rsid w:val="00036450"/>
    <w:rsid w:val="00036DCC"/>
    <w:rsid w:val="00047F06"/>
    <w:rsid w:val="00094499"/>
    <w:rsid w:val="000C45FF"/>
    <w:rsid w:val="000E3FD1"/>
    <w:rsid w:val="00112054"/>
    <w:rsid w:val="001525E1"/>
    <w:rsid w:val="00155250"/>
    <w:rsid w:val="00180329"/>
    <w:rsid w:val="0019001F"/>
    <w:rsid w:val="001A74A5"/>
    <w:rsid w:val="001B2ABD"/>
    <w:rsid w:val="001C1C61"/>
    <w:rsid w:val="001D7CA3"/>
    <w:rsid w:val="001E0391"/>
    <w:rsid w:val="001E1759"/>
    <w:rsid w:val="001F1ECC"/>
    <w:rsid w:val="002049B8"/>
    <w:rsid w:val="002400EB"/>
    <w:rsid w:val="002445FF"/>
    <w:rsid w:val="00256CF7"/>
    <w:rsid w:val="00274E0D"/>
    <w:rsid w:val="00281FD5"/>
    <w:rsid w:val="0030481B"/>
    <w:rsid w:val="003156FC"/>
    <w:rsid w:val="003254B5"/>
    <w:rsid w:val="0036199F"/>
    <w:rsid w:val="0037121F"/>
    <w:rsid w:val="00380F10"/>
    <w:rsid w:val="003A6B7D"/>
    <w:rsid w:val="003B06CA"/>
    <w:rsid w:val="00402B71"/>
    <w:rsid w:val="004071FC"/>
    <w:rsid w:val="00445947"/>
    <w:rsid w:val="004813B3"/>
    <w:rsid w:val="004942D4"/>
    <w:rsid w:val="00496591"/>
    <w:rsid w:val="004C63E4"/>
    <w:rsid w:val="004D3011"/>
    <w:rsid w:val="004F2142"/>
    <w:rsid w:val="005060C5"/>
    <w:rsid w:val="00524B10"/>
    <w:rsid w:val="005262AC"/>
    <w:rsid w:val="0057433F"/>
    <w:rsid w:val="005C248F"/>
    <w:rsid w:val="005E39D5"/>
    <w:rsid w:val="00600670"/>
    <w:rsid w:val="00615E1F"/>
    <w:rsid w:val="0062123A"/>
    <w:rsid w:val="00642237"/>
    <w:rsid w:val="00646E75"/>
    <w:rsid w:val="00667F15"/>
    <w:rsid w:val="006771D0"/>
    <w:rsid w:val="0068080B"/>
    <w:rsid w:val="00715FCB"/>
    <w:rsid w:val="00743101"/>
    <w:rsid w:val="00744C72"/>
    <w:rsid w:val="00756EA7"/>
    <w:rsid w:val="007775E1"/>
    <w:rsid w:val="007867A0"/>
    <w:rsid w:val="007927F5"/>
    <w:rsid w:val="007B62BC"/>
    <w:rsid w:val="00802CA0"/>
    <w:rsid w:val="00840AB9"/>
    <w:rsid w:val="00862276"/>
    <w:rsid w:val="008B4B48"/>
    <w:rsid w:val="009260CD"/>
    <w:rsid w:val="00952C25"/>
    <w:rsid w:val="00991F00"/>
    <w:rsid w:val="009B1271"/>
    <w:rsid w:val="009F7E8B"/>
    <w:rsid w:val="00A04FFA"/>
    <w:rsid w:val="00A2118D"/>
    <w:rsid w:val="00AD76E2"/>
    <w:rsid w:val="00AE4ED5"/>
    <w:rsid w:val="00B20152"/>
    <w:rsid w:val="00B35447"/>
    <w:rsid w:val="00B359E4"/>
    <w:rsid w:val="00B402B1"/>
    <w:rsid w:val="00B57D98"/>
    <w:rsid w:val="00B70850"/>
    <w:rsid w:val="00C066B6"/>
    <w:rsid w:val="00C16D88"/>
    <w:rsid w:val="00C37BA1"/>
    <w:rsid w:val="00C4674C"/>
    <w:rsid w:val="00C506CF"/>
    <w:rsid w:val="00C72BED"/>
    <w:rsid w:val="00C9578B"/>
    <w:rsid w:val="00CB0055"/>
    <w:rsid w:val="00D15B93"/>
    <w:rsid w:val="00D2522B"/>
    <w:rsid w:val="00D422DE"/>
    <w:rsid w:val="00D53E10"/>
    <w:rsid w:val="00D5459D"/>
    <w:rsid w:val="00DA1F4D"/>
    <w:rsid w:val="00DD172A"/>
    <w:rsid w:val="00DE68B9"/>
    <w:rsid w:val="00E25A26"/>
    <w:rsid w:val="00E317C1"/>
    <w:rsid w:val="00E40755"/>
    <w:rsid w:val="00E4381A"/>
    <w:rsid w:val="00E5583C"/>
    <w:rsid w:val="00E55D74"/>
    <w:rsid w:val="00E738F0"/>
    <w:rsid w:val="00E9114A"/>
    <w:rsid w:val="00F2645F"/>
    <w:rsid w:val="00F377A9"/>
    <w:rsid w:val="00F40EBD"/>
    <w:rsid w:val="00F43C73"/>
    <w:rsid w:val="00F60274"/>
    <w:rsid w:val="00F77FB9"/>
    <w:rsid w:val="00F91B3B"/>
    <w:rsid w:val="00F94E61"/>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B97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4F2142"/>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402B71"/>
    <w:pPr>
      <w:ind w:left="720"/>
      <w:contextualSpacing/>
    </w:pPr>
  </w:style>
  <w:style w:type="character" w:styleId="FollowedHyperlink">
    <w:name w:val="FollowedHyperlink"/>
    <w:basedOn w:val="DefaultParagraphFont"/>
    <w:uiPriority w:val="99"/>
    <w:semiHidden/>
    <w:unhideWhenUsed/>
    <w:rsid w:val="00E40755"/>
    <w:rPr>
      <w:color w:val="704404" w:themeColor="followedHyperlink"/>
      <w:u w:val="single"/>
    </w:rPr>
  </w:style>
  <w:style w:type="character" w:customStyle="1" w:styleId="Heading5Char">
    <w:name w:val="Heading 5 Char"/>
    <w:basedOn w:val="DefaultParagraphFont"/>
    <w:link w:val="Heading5"/>
    <w:uiPriority w:val="9"/>
    <w:semiHidden/>
    <w:rsid w:val="004F2142"/>
    <w:rPr>
      <w:rFonts w:asciiTheme="majorHAnsi" w:eastAsiaTheme="majorEastAsia" w:hAnsiTheme="majorHAnsi" w:cstheme="majorBidi"/>
      <w:color w:val="548AB7" w:themeColor="accent1"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7093">
      <w:bodyDiv w:val="1"/>
      <w:marLeft w:val="0"/>
      <w:marRight w:val="0"/>
      <w:marTop w:val="0"/>
      <w:marBottom w:val="0"/>
      <w:divBdr>
        <w:top w:val="none" w:sz="0" w:space="0" w:color="auto"/>
        <w:left w:val="none" w:sz="0" w:space="0" w:color="auto"/>
        <w:bottom w:val="none" w:sz="0" w:space="0" w:color="auto"/>
        <w:right w:val="none" w:sz="0" w:space="0" w:color="auto"/>
      </w:divBdr>
    </w:div>
    <w:div w:id="1036924488">
      <w:bodyDiv w:val="1"/>
      <w:marLeft w:val="0"/>
      <w:marRight w:val="0"/>
      <w:marTop w:val="0"/>
      <w:marBottom w:val="0"/>
      <w:divBdr>
        <w:top w:val="none" w:sz="0" w:space="0" w:color="auto"/>
        <w:left w:val="none" w:sz="0" w:space="0" w:color="auto"/>
        <w:bottom w:val="none" w:sz="0" w:space="0" w:color="auto"/>
        <w:right w:val="none" w:sz="0" w:space="0" w:color="auto"/>
      </w:divBdr>
    </w:div>
    <w:div w:id="1581406498">
      <w:bodyDiv w:val="1"/>
      <w:marLeft w:val="0"/>
      <w:marRight w:val="0"/>
      <w:marTop w:val="0"/>
      <w:marBottom w:val="0"/>
      <w:divBdr>
        <w:top w:val="none" w:sz="0" w:space="0" w:color="auto"/>
        <w:left w:val="none" w:sz="0" w:space="0" w:color="auto"/>
        <w:bottom w:val="none" w:sz="0" w:space="0" w:color="auto"/>
        <w:right w:val="none" w:sz="0" w:space="0" w:color="auto"/>
      </w:divBdr>
    </w:div>
    <w:div w:id="16747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deeksha7927%20%2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inkedin.com/in/deeksha-rawat-90066918b/"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k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5205980844686496"/>
          <c:y val="2.0202020202020204E-2"/>
          <c:w val="0.64465322919827717"/>
          <c:h val="0.97755511811023621"/>
        </c:manualLayout>
      </c:layout>
      <c:barChart>
        <c:barDir val="bar"/>
        <c:grouping val="stack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6"/>
              <c:pt idx="0">
                <c:v>Web Development</c:v>
              </c:pt>
              <c:pt idx="1">
                <c:v>Data Analysis and Visulaization</c:v>
              </c:pt>
              <c:pt idx="2">
                <c:v>Machine Learning</c:v>
              </c:pt>
              <c:pt idx="3">
                <c:v>Problem Solving</c:v>
              </c:pt>
              <c:pt idx="4">
                <c:v>Competetive Coding</c:v>
              </c:pt>
              <c:pt idx="5">
                <c:v>Software Testing</c:v>
              </c:pt>
            </c:strLit>
          </c:cat>
          <c:val>
            <c:numRef>
              <c:f>Sheet1!$B$2:$B$6</c:f>
              <c:numCache>
                <c:formatCode>General</c:formatCode>
                <c:ptCount val="5"/>
                <c:pt idx="0">
                  <c:v>0.85</c:v>
                </c:pt>
                <c:pt idx="1">
                  <c:v>0.7</c:v>
                </c:pt>
                <c:pt idx="2">
                  <c:v>0.6</c:v>
                </c:pt>
                <c:pt idx="3">
                  <c:v>0.9</c:v>
                </c:pt>
                <c:pt idx="4">
                  <c:v>0.8</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10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General"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FC0C0338FD432D9707906946280AF2"/>
        <w:category>
          <w:name w:val="General"/>
          <w:gallery w:val="placeholder"/>
        </w:category>
        <w:types>
          <w:type w:val="bbPlcHdr"/>
        </w:types>
        <w:behaviors>
          <w:behavior w:val="content"/>
        </w:behaviors>
        <w:guid w:val="{3E162BDC-CD12-4E81-8DC8-ADB0D2D83DE6}"/>
      </w:docPartPr>
      <w:docPartBody>
        <w:p w:rsidR="001F6F7F" w:rsidRDefault="00BE6F2D">
          <w:pPr>
            <w:pStyle w:val="B7FC0C0338FD432D9707906946280AF2"/>
          </w:pPr>
          <w:r w:rsidRPr="00D5459D">
            <w:t>Profile</w:t>
          </w:r>
        </w:p>
      </w:docPartBody>
    </w:docPart>
    <w:docPart>
      <w:docPartPr>
        <w:name w:val="A36DB99D929D42F0B4BE96B9DA454E1D"/>
        <w:category>
          <w:name w:val="General"/>
          <w:gallery w:val="placeholder"/>
        </w:category>
        <w:types>
          <w:type w:val="bbPlcHdr"/>
        </w:types>
        <w:behaviors>
          <w:behavior w:val="content"/>
        </w:behaviors>
        <w:guid w:val="{A491EB20-BC2A-4198-9011-8B7B3027AD38}"/>
      </w:docPartPr>
      <w:docPartBody>
        <w:p w:rsidR="001F6F7F" w:rsidRDefault="00BE6F2D">
          <w:pPr>
            <w:pStyle w:val="A36DB99D929D42F0B4BE96B9DA454E1D"/>
          </w:pPr>
          <w:r w:rsidRPr="00CB0055">
            <w:t>Contact</w:t>
          </w:r>
        </w:p>
      </w:docPartBody>
    </w:docPart>
    <w:docPart>
      <w:docPartPr>
        <w:name w:val="F7E2ED7079734513A3EA3267E79E1CD3"/>
        <w:category>
          <w:name w:val="General"/>
          <w:gallery w:val="placeholder"/>
        </w:category>
        <w:types>
          <w:type w:val="bbPlcHdr"/>
        </w:types>
        <w:behaviors>
          <w:behavior w:val="content"/>
        </w:behaviors>
        <w:guid w:val="{DB1B36C3-A452-49CF-A792-B4F300B80EE9}"/>
      </w:docPartPr>
      <w:docPartBody>
        <w:p w:rsidR="001F6F7F" w:rsidRDefault="00BE6F2D">
          <w:pPr>
            <w:pStyle w:val="F7E2ED7079734513A3EA3267E79E1CD3"/>
          </w:pPr>
          <w:r w:rsidRPr="004D3011">
            <w:t>PHONE:</w:t>
          </w:r>
        </w:p>
      </w:docPartBody>
    </w:docPart>
    <w:docPart>
      <w:docPartPr>
        <w:name w:val="391FD3A66DA241E98B7C3201B44E9191"/>
        <w:category>
          <w:name w:val="General"/>
          <w:gallery w:val="placeholder"/>
        </w:category>
        <w:types>
          <w:type w:val="bbPlcHdr"/>
        </w:types>
        <w:behaviors>
          <w:behavior w:val="content"/>
        </w:behaviors>
        <w:guid w:val="{42367339-3055-46CD-B785-D2BCD3602F0B}"/>
      </w:docPartPr>
      <w:docPartBody>
        <w:p w:rsidR="001F6F7F" w:rsidRDefault="00BE6F2D">
          <w:pPr>
            <w:pStyle w:val="391FD3A66DA241E98B7C3201B44E9191"/>
          </w:pPr>
          <w:r w:rsidRPr="004D3011">
            <w:t>EMAIL:</w:t>
          </w:r>
        </w:p>
      </w:docPartBody>
    </w:docPart>
    <w:docPart>
      <w:docPartPr>
        <w:name w:val="9D57140A67B94E25AC279E7558916D55"/>
        <w:category>
          <w:name w:val="General"/>
          <w:gallery w:val="placeholder"/>
        </w:category>
        <w:types>
          <w:type w:val="bbPlcHdr"/>
        </w:types>
        <w:behaviors>
          <w:behavior w:val="content"/>
        </w:behaviors>
        <w:guid w:val="{0DD34EA9-B12E-418F-9298-8981BF964F88}"/>
      </w:docPartPr>
      <w:docPartBody>
        <w:p w:rsidR="001F6F7F" w:rsidRDefault="00BE6F2D">
          <w:pPr>
            <w:pStyle w:val="9D57140A67B94E25AC279E7558916D55"/>
          </w:pPr>
          <w:r w:rsidRPr="00036450">
            <w:t>EDUCATION</w:t>
          </w:r>
        </w:p>
      </w:docPartBody>
    </w:docPart>
    <w:docPart>
      <w:docPartPr>
        <w:name w:val="D1C4DBC4DD6A4885BBA4AA1EDCADA6DE"/>
        <w:category>
          <w:name w:val="General"/>
          <w:gallery w:val="placeholder"/>
        </w:category>
        <w:types>
          <w:type w:val="bbPlcHdr"/>
        </w:types>
        <w:behaviors>
          <w:behavior w:val="content"/>
        </w:behaviors>
        <w:guid w:val="{8BBBD948-03E3-40A6-808F-779F0B35911F}"/>
      </w:docPartPr>
      <w:docPartBody>
        <w:p w:rsidR="001F6F7F" w:rsidRDefault="009F7493" w:rsidP="009F7493">
          <w:pPr>
            <w:pStyle w:val="D1C4DBC4DD6A4885BBA4AA1EDCADA6DE"/>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3"/>
    <w:rsid w:val="001F6F7F"/>
    <w:rsid w:val="00294D09"/>
    <w:rsid w:val="00482838"/>
    <w:rsid w:val="004865FE"/>
    <w:rsid w:val="00733385"/>
    <w:rsid w:val="00780BBB"/>
    <w:rsid w:val="00821971"/>
    <w:rsid w:val="009414C5"/>
    <w:rsid w:val="009F7493"/>
    <w:rsid w:val="00BE6F2D"/>
    <w:rsid w:val="00EE0004"/>
    <w:rsid w:val="00F0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F6F7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C0C0338FD432D9707906946280AF2">
    <w:name w:val="B7FC0C0338FD432D9707906946280AF2"/>
  </w:style>
  <w:style w:type="paragraph" w:customStyle="1" w:styleId="A36DB99D929D42F0B4BE96B9DA454E1D">
    <w:name w:val="A36DB99D929D42F0B4BE96B9DA454E1D"/>
  </w:style>
  <w:style w:type="paragraph" w:customStyle="1" w:styleId="F7E2ED7079734513A3EA3267E79E1CD3">
    <w:name w:val="F7E2ED7079734513A3EA3267E79E1CD3"/>
  </w:style>
  <w:style w:type="paragraph" w:customStyle="1" w:styleId="391FD3A66DA241E98B7C3201B44E9191">
    <w:name w:val="391FD3A66DA241E98B7C3201B44E9191"/>
  </w:style>
  <w:style w:type="character" w:styleId="Hyperlink">
    <w:name w:val="Hyperlink"/>
    <w:basedOn w:val="DefaultParagraphFont"/>
    <w:uiPriority w:val="99"/>
    <w:unhideWhenUsed/>
    <w:rPr>
      <w:color w:val="C45911" w:themeColor="accent2" w:themeShade="BF"/>
      <w:u w:val="single"/>
    </w:rPr>
  </w:style>
  <w:style w:type="paragraph" w:customStyle="1" w:styleId="9D57140A67B94E25AC279E7558916D55">
    <w:name w:val="9D57140A67B94E25AC279E7558916D55"/>
  </w:style>
  <w:style w:type="character" w:customStyle="1" w:styleId="Heading2Char">
    <w:name w:val="Heading 2 Char"/>
    <w:basedOn w:val="DefaultParagraphFont"/>
    <w:link w:val="Heading2"/>
    <w:uiPriority w:val="9"/>
    <w:rsid w:val="001F6F7F"/>
    <w:rPr>
      <w:rFonts w:asciiTheme="majorHAnsi" w:eastAsiaTheme="majorEastAsia" w:hAnsiTheme="majorHAnsi" w:cstheme="majorBidi"/>
      <w:b/>
      <w:bCs/>
      <w:caps/>
      <w:szCs w:val="26"/>
      <w:lang w:val="en-US" w:eastAsia="ja-JP"/>
    </w:rPr>
  </w:style>
  <w:style w:type="paragraph" w:customStyle="1" w:styleId="D1C4DBC4DD6A4885BBA4AA1EDCADA6DE">
    <w:name w:val="D1C4DBC4DD6A4885BBA4AA1EDCADA6DE"/>
    <w:rsid w:val="009F7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347E817-1308-4EB8-A9B6-9C2E207E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2021-09-24T04:41:00Z</dcterms:created>
  <dcterms:modified xsi:type="dcterms:W3CDTF">2021-12-20T09:13:00Z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